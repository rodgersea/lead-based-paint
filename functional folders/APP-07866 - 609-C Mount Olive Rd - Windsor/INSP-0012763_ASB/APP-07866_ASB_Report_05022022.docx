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3C4BB" w14:textId="77777777" w:rsidR="00EF7AEF" w:rsidRDefault="00EF7AEF" w:rsidP="00081B5C">
      <w:r>
        <w:rPr>
          <w:noProof/>
        </w:rPr>
        <w:drawing>
          <wp:anchor distT="0" distB="0" distL="114300" distR="114300" simplePos="0" relativeHeight="251659264" behindDoc="1" locked="0" layoutInCell="1" allowOverlap="1" wp14:anchorId="34A2C143" wp14:editId="62DCF26B">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EF04B6" w14:textId="77777777" w:rsidR="00EF7AEF" w:rsidRDefault="00EF7AEF" w:rsidP="00081B5C"/>
    <w:p w14:paraId="58949E98"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58951D4F" w14:textId="77777777" w:rsidR="00EF7AEF" w:rsidRDefault="00EF7AEF" w:rsidP="00081B5C"/>
    <w:p w14:paraId="6B9255B5" w14:textId="77777777" w:rsidR="00EF7AEF" w:rsidRDefault="00EF7AEF" w:rsidP="00081B5C"/>
    <w:p w14:paraId="67EF042D"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8B5ADB" w14:paraId="641791E6" w14:textId="77777777">
        <w:tc>
          <w:tcPr>
            <w:tcW w:w="5000" w:type="pct"/>
            <w:tcMar>
              <w:top w:w="24" w:type="pct"/>
              <w:left w:w="96" w:type="pct"/>
              <w:bottom w:w="24" w:type="pct"/>
              <w:right w:w="96" w:type="pct"/>
            </w:tcMar>
          </w:tcPr>
          <w:p w14:paraId="57802343" w14:textId="77777777" w:rsidR="008B5ADB" w:rsidRDefault="00AF6B65">
            <w:r>
              <w:t>May 16, 2022</w:t>
            </w:r>
          </w:p>
          <w:p w14:paraId="69D5B746" w14:textId="77777777" w:rsidR="008B5ADB" w:rsidRDefault="00AF6B65">
            <w:r>
              <w:t> </w:t>
            </w:r>
          </w:p>
          <w:p w14:paraId="46E4F4E3" w14:textId="77777777" w:rsidR="008B5ADB" w:rsidRDefault="00AF6B65">
            <w:r>
              <w:t>Dewberry Engineers, Inc. - ReBuild Phase 2</w:t>
            </w:r>
          </w:p>
          <w:p w14:paraId="589376FD" w14:textId="77777777" w:rsidR="008B5ADB" w:rsidRDefault="00AF6B65">
            <w:r>
              <w:t>1545 Peachtree Street NE, Suite 250</w:t>
            </w:r>
          </w:p>
          <w:p w14:paraId="2C48AF8A" w14:textId="77777777" w:rsidR="008B5ADB" w:rsidRDefault="00AF6B65">
            <w:r>
              <w:t>Atlanta, Georgia 30309</w:t>
            </w:r>
          </w:p>
          <w:p w14:paraId="7B82FC9F" w14:textId="77777777" w:rsidR="008B5ADB" w:rsidRDefault="00AF6B65">
            <w:r>
              <w:t> </w:t>
            </w:r>
          </w:p>
          <w:p w14:paraId="6B226881" w14:textId="77777777" w:rsidR="008B5ADB" w:rsidRDefault="00AF6B65">
            <w:pPr>
              <w:pStyle w:val="Heading1"/>
            </w:pPr>
            <w:r>
              <w:t>RE: Asbestos Inspection</w:t>
            </w:r>
          </w:p>
          <w:p w14:paraId="221009BC" w14:textId="77777777" w:rsidR="008B5ADB" w:rsidRDefault="00AF6B65">
            <w:pPr>
              <w:pStyle w:val="Heading1"/>
            </w:pPr>
            <w:r>
              <w:t>609 - C Mount Olive Rd, Windsor, North Carolina 27983</w:t>
            </w:r>
          </w:p>
          <w:p w14:paraId="5C52484A" w14:textId="77777777" w:rsidR="008B5ADB" w:rsidRDefault="00AF6B65">
            <w:pPr>
              <w:pStyle w:val="Heading1"/>
            </w:pPr>
            <w:r>
              <w:t>EI Project No: IHMO220083.00</w:t>
            </w:r>
          </w:p>
          <w:p w14:paraId="5BAC144D" w14:textId="77777777" w:rsidR="008B5ADB" w:rsidRDefault="00AF6B65">
            <w:pPr>
              <w:pStyle w:val="Heading1"/>
            </w:pPr>
            <w:r>
              <w:t>ReBuild NC Batch ID: APP-07866 , INSP-0012763</w:t>
            </w:r>
          </w:p>
          <w:p w14:paraId="7393AA82" w14:textId="77777777" w:rsidR="008B5ADB" w:rsidRDefault="00AF6B65">
            <w:r>
              <w:t> </w:t>
            </w:r>
          </w:p>
          <w:p w14:paraId="03012395" w14:textId="45D38A03" w:rsidR="008B5ADB" w:rsidRDefault="00AF6B65">
            <w:r>
              <w:t xml:space="preserve">Dear </w:t>
            </w:r>
            <w:r>
              <w:t>Ms. </w:t>
            </w:r>
            <w:proofErr w:type="spellStart"/>
            <w:r>
              <w:t>Lamisha</w:t>
            </w:r>
            <w:proofErr w:type="spellEnd"/>
            <w:r>
              <w:t xml:space="preserve"> Spivey:</w:t>
            </w:r>
          </w:p>
          <w:p w14:paraId="5DBEC366" w14:textId="77777777" w:rsidR="008B5ADB" w:rsidRDefault="00AF6B65">
            <w:r>
              <w:t> </w:t>
            </w:r>
          </w:p>
          <w:p w14:paraId="7A5B09B4" w14:textId="55C78EAB" w:rsidR="008B5ADB" w:rsidRDefault="00AF6B65">
            <w:r>
              <w:t>Per the contract outlined by The North Carolina Office of Recovery and Resiliency (NCORR), The EI Group, Inc. performed a limited asbestos inspectio</w:t>
            </w:r>
            <w:r>
              <w:t>n for the residence located at 609 - C Mount Olive Rd in Windsor, North Carolina. The inspection was performed by Mr.</w:t>
            </w:r>
            <w:r>
              <w:t xml:space="preserve"> Elliott Rodgers (NC Asbestos Inspector #13324) on May 02, </w:t>
            </w:r>
            <w:proofErr w:type="gramStart"/>
            <w:r>
              <w:t>2022</w:t>
            </w:r>
            <w:proofErr w:type="gramEnd"/>
            <w:r>
              <w:t xml:space="preserve"> and limited to the residence’s accessible interior and exterior. </w:t>
            </w:r>
          </w:p>
          <w:p w14:paraId="11903395" w14:textId="77777777" w:rsidR="008B5ADB" w:rsidRDefault="00AF6B65">
            <w:r>
              <w:t> </w:t>
            </w:r>
          </w:p>
        </w:tc>
      </w:tr>
    </w:tbl>
    <w:p w14:paraId="77451C49"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6E1917F3" w14:textId="77777777">
        <w:tc>
          <w:tcPr>
            <w:tcW w:w="5000" w:type="pct"/>
            <w:tcMar>
              <w:top w:w="24" w:type="pct"/>
              <w:left w:w="96" w:type="pct"/>
              <w:bottom w:w="24" w:type="pct"/>
              <w:right w:w="96" w:type="pct"/>
            </w:tcMar>
          </w:tcPr>
          <w:p w14:paraId="315B26C3" w14:textId="77777777" w:rsidR="008B5ADB" w:rsidRDefault="00AF6B65">
            <w:pPr>
              <w:pStyle w:val="Heading1"/>
            </w:pPr>
            <w:r>
              <w:t>M</w:t>
            </w:r>
            <w:r>
              <w:t>ethodology</w:t>
            </w:r>
          </w:p>
          <w:p w14:paraId="10EAE5A1" w14:textId="77777777" w:rsidR="008B5ADB" w:rsidRDefault="00AF6B65">
            <w:r>
              <w:t> </w:t>
            </w:r>
          </w:p>
          <w:p w14:paraId="1E77FC5A" w14:textId="77777777" w:rsidR="008B5ADB" w:rsidRDefault="00AF6B65">
            <w:r>
              <w:rPr>
                <w:i/>
              </w:rPr>
              <w:t>Asbestos Containing Materials (ACM)</w:t>
            </w:r>
          </w:p>
          <w:p w14:paraId="7C18B845" w14:textId="77777777" w:rsidR="008B5ADB" w:rsidRDefault="00AF6B65">
            <w:r>
              <w:t> </w:t>
            </w:r>
          </w:p>
          <w:p w14:paraId="5B623C61" w14:textId="77777777" w:rsidR="008B5ADB" w:rsidRDefault="00AF6B65">
            <w:r>
              <w:t>In order to complete the required ACM Survey, EI performed this survey in general accordance with 40 CFR 763 Subpart E.  The survey and sampling methods used as part of this survey are described below.</w:t>
            </w:r>
          </w:p>
          <w:p w14:paraId="62B34541" w14:textId="77777777" w:rsidR="008B5ADB" w:rsidRDefault="00AF6B65">
            <w:r>
              <w:t> </w:t>
            </w:r>
          </w:p>
          <w:p w14:paraId="1274BDA9" w14:textId="77777777" w:rsidR="008B5ADB" w:rsidRDefault="00AF6B65">
            <w:r>
              <w:rPr>
                <w:i/>
              </w:rPr>
              <w:t>A</w:t>
            </w:r>
            <w:r>
              <w:rPr>
                <w:i/>
              </w:rPr>
              <w:t>CM Visual Survey Methodology</w:t>
            </w:r>
          </w:p>
          <w:p w14:paraId="239CB737" w14:textId="77777777" w:rsidR="008B5ADB" w:rsidRDefault="00AF6B65">
            <w:r>
              <w:t> </w:t>
            </w:r>
          </w:p>
          <w:p w14:paraId="4E2D8302" w14:textId="77777777" w:rsidR="008B5ADB" w:rsidRDefault="00AF6B65">
            <w:r>
              <w:t>For the building structure a limited visual survey of building materials within the designated construction area was completed.  The purpose of this was for the certified inspection staff to identify the locations of all susp</w:t>
            </w:r>
            <w:r>
              <w:t>ected ACM.  The inspector touched all suspected ACM to determine whether they are friable or non-friable materials.  Based upon the AHERA regulations, friable materials can be determined as those materials, that when dry, may be crumbled, pulverized, or re</w:t>
            </w:r>
            <w:r>
              <w:t>duced to powder by hand pressure, and includes non-friable materials that have become damaged to a point where they may also meet this determination.  This visual survey was also completed to identify all homogeneous areas of suspected ACM and to assess th</w:t>
            </w:r>
            <w:r>
              <w:t xml:space="preserve">e physical condition of each of these materials.  A </w:t>
            </w:r>
            <w:r>
              <w:lastRenderedPageBreak/>
              <w:t>homogeneous area is defined as an area of surfacing material, thermal system insulation material, or miscellaneous material that is uniform in color and texture.  Once these homogeneous areas are establis</w:t>
            </w:r>
            <w:r>
              <w:t>hed for the various inspected building, bulk samples were collected per the sampling methodology described below.</w:t>
            </w:r>
          </w:p>
          <w:p w14:paraId="4307CF40" w14:textId="77777777" w:rsidR="008B5ADB" w:rsidRDefault="00AF6B65">
            <w:r>
              <w:t> </w:t>
            </w:r>
          </w:p>
          <w:p w14:paraId="1DA696D4" w14:textId="77777777" w:rsidR="008B5ADB" w:rsidRDefault="00AF6B65">
            <w:r>
              <w:rPr>
                <w:i/>
              </w:rPr>
              <w:t>ACM Sampling Methodology</w:t>
            </w:r>
          </w:p>
          <w:p w14:paraId="1AF50EEC" w14:textId="77777777" w:rsidR="008B5ADB" w:rsidRDefault="00AF6B65">
            <w:r>
              <w:t> </w:t>
            </w:r>
          </w:p>
          <w:p w14:paraId="464A2749" w14:textId="77777777" w:rsidR="008B5ADB" w:rsidRDefault="00AF6B65">
            <w:r>
              <w:t>All sampling methods were collected in general accordance with NESHAP regulations.  Depending on the type of building materials, various sampling methodologies were employed and are described below.</w:t>
            </w:r>
          </w:p>
          <w:p w14:paraId="25D1F429" w14:textId="77777777" w:rsidR="008B5ADB" w:rsidRDefault="00AF6B65">
            <w:r>
              <w:t> </w:t>
            </w:r>
          </w:p>
          <w:p w14:paraId="02909E2B" w14:textId="77777777" w:rsidR="008B5ADB" w:rsidRDefault="00AF6B65">
            <w:r>
              <w:rPr>
                <w:u w:val="single"/>
              </w:rPr>
              <w:t>Surfacing Materials</w:t>
            </w:r>
          </w:p>
          <w:p w14:paraId="01107FDD" w14:textId="77777777" w:rsidR="008B5ADB" w:rsidRDefault="00AF6B65">
            <w:r>
              <w:t xml:space="preserve">Surfacing materials are defined as </w:t>
            </w:r>
            <w:r>
              <w:t>material that is sprayed-on, troweled-on, or otherwise applied to surfaces, such as acoustical plaster on ceilings and fireproofing materials on structural members, or other materials on surfaces for acoustical, fireproofing, or other purposes.  All surfac</w:t>
            </w:r>
            <w:r>
              <w:t>ing materials were collected with at least three (3) bulk samples by an accredited inspector in a statistically random manner that is representative of the previously identified homogeneous area.</w:t>
            </w:r>
          </w:p>
          <w:p w14:paraId="7105E327" w14:textId="77777777" w:rsidR="008B5ADB" w:rsidRDefault="00AF6B65">
            <w:r>
              <w:t> </w:t>
            </w:r>
          </w:p>
          <w:p w14:paraId="09E843E7" w14:textId="77777777" w:rsidR="008B5ADB" w:rsidRDefault="00AF6B65">
            <w:r>
              <w:rPr>
                <w:u w:val="single"/>
              </w:rPr>
              <w:t>Miscellaneous Materials</w:t>
            </w:r>
          </w:p>
          <w:p w14:paraId="2E81BB94" w14:textId="77777777" w:rsidR="008B5ADB" w:rsidRDefault="00AF6B65">
            <w:r>
              <w:t>Miscellaneous materials are define</w:t>
            </w:r>
            <w:r>
              <w:t xml:space="preserve">d as building material on structural components, structural members or fixtures, such as floor and ceiling tiles, and does not include surfacing material or TSI.  All miscellaneous materials were collected by an accredited inspector in a manner sufficient </w:t>
            </w:r>
            <w:r>
              <w:t>to determine whether material is ACM or not ACM.  An accredited inspector collected bulk samples from each identified homogeneous area.</w:t>
            </w:r>
          </w:p>
          <w:p w14:paraId="4205DB42" w14:textId="77777777" w:rsidR="008B5ADB" w:rsidRDefault="00AF6B65">
            <w:r>
              <w:t> </w:t>
            </w:r>
          </w:p>
          <w:p w14:paraId="75B9392E" w14:textId="77777777" w:rsidR="008B5ADB" w:rsidRDefault="00AF6B65">
            <w:r>
              <w:rPr>
                <w:u w:val="single"/>
              </w:rPr>
              <w:t>Thermal System Insulation</w:t>
            </w:r>
          </w:p>
          <w:p w14:paraId="5DD3A17B" w14:textId="77777777" w:rsidR="008B5ADB" w:rsidRDefault="00AF6B65">
            <w:r>
              <w:t>Thermal System Insulation (TSI) includes pipe insulation, boiler insulation, tank insulation, any insulation and other insulation needed for heating/cooling processes. At least three (3) samples of TSI were collected in a statistically random matter.  </w:t>
            </w:r>
          </w:p>
          <w:p w14:paraId="1AE6CA9F" w14:textId="77777777" w:rsidR="008B5ADB" w:rsidRDefault="00AF6B65">
            <w:r>
              <w:t> </w:t>
            </w:r>
          </w:p>
          <w:p w14:paraId="22F7EE8F" w14:textId="77777777" w:rsidR="008B5ADB" w:rsidRDefault="00AF6B65">
            <w:r>
              <w:rPr>
                <w:i/>
              </w:rPr>
              <w:t>A</w:t>
            </w:r>
            <w:r>
              <w:rPr>
                <w:i/>
              </w:rPr>
              <w:t>CM Analytical Methodology</w:t>
            </w:r>
          </w:p>
          <w:p w14:paraId="1C87B1A7" w14:textId="77777777" w:rsidR="008B5ADB" w:rsidRDefault="00AF6B65">
            <w:r>
              <w:t>An appropriate number of samples, per the described methodology, were collected and submitted for analysis to Eurofins CEI, an NC NVLAP accredited laboratory.  Samples were analyzed by the Environmental Protection Agency (EPA) 600</w:t>
            </w:r>
            <w:r>
              <w:t>/R-93/116 Method using Polarized Light Microscopy.  Per the EPA if any homogenous material contains &gt;1% asbestos by weight that material is considered asbestos containing and is therefore regulated.  A positive stop protocol was also employed. This directi</w:t>
            </w:r>
            <w:r>
              <w:t>ve to the lab stops analysis of samples at the first positive analysis of a homogeneous material group, eliminating multiple analyses of the same material.</w:t>
            </w:r>
          </w:p>
          <w:p w14:paraId="1CB71502" w14:textId="77777777" w:rsidR="008B5ADB" w:rsidRDefault="00AF6B65">
            <w:r>
              <w:t> </w:t>
            </w:r>
          </w:p>
          <w:p w14:paraId="36ADB030" w14:textId="77777777" w:rsidR="008B5ADB" w:rsidRDefault="00AF6B65">
            <w:r>
              <w:t>EPA allows the drywall system components (wallboard, tape and joint compound) to be composited for</w:t>
            </w:r>
            <w:r>
              <w:t xml:space="preserve"> analysis. See 40 CFR Part 61 (FRL-4821-7) “Asbestos NESHAP Clarification Regarding Analysis of Multi-layered Systems” as published on page 542 of the Federal Register Vol. 59, No. 3 dated January 8th, 1994. </w:t>
            </w:r>
          </w:p>
          <w:p w14:paraId="404CFFB3" w14:textId="77777777" w:rsidR="008B5ADB" w:rsidRDefault="00AF6B65">
            <w:r>
              <w:t> </w:t>
            </w:r>
          </w:p>
          <w:p w14:paraId="64FA3CD5" w14:textId="77777777" w:rsidR="008B5ADB" w:rsidRDefault="00AF6B65">
            <w:r>
              <w:lastRenderedPageBreak/>
              <w:t>Occupational Safety and Health Administration</w:t>
            </w:r>
            <w:r>
              <w:t>s (OSHA) considers any percentage of asbestos fiber in building material as a hazard and the building owner must ensure demolition contractor adhere all OSHA regulations regarding building materials containing asbestos fiber.</w:t>
            </w:r>
          </w:p>
          <w:p w14:paraId="6EFCAA2B" w14:textId="77777777" w:rsidR="008B5ADB" w:rsidRDefault="00AF6B65">
            <w:r>
              <w:t> </w:t>
            </w:r>
          </w:p>
        </w:tc>
      </w:tr>
    </w:tbl>
    <w:p w14:paraId="53B8A782"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48731C52" w14:textId="77777777">
        <w:tc>
          <w:tcPr>
            <w:tcW w:w="5000" w:type="pct"/>
            <w:tcMar>
              <w:top w:w="24" w:type="pct"/>
              <w:left w:w="96" w:type="pct"/>
              <w:bottom w:w="24" w:type="pct"/>
              <w:right w:w="96" w:type="pct"/>
            </w:tcMar>
          </w:tcPr>
          <w:p w14:paraId="6DFF0529" w14:textId="77777777" w:rsidR="008B5ADB" w:rsidRDefault="00AF6B65">
            <w:pPr>
              <w:pStyle w:val="Heading1"/>
            </w:pPr>
            <w:r>
              <w:t>Findings/Results</w:t>
            </w:r>
          </w:p>
          <w:p w14:paraId="6B75D50D" w14:textId="77777777" w:rsidR="008B5ADB" w:rsidRDefault="00AF6B65">
            <w:r>
              <w:t> </w:t>
            </w:r>
          </w:p>
          <w:p w14:paraId="227B47F0" w14:textId="77777777" w:rsidR="008B5ADB" w:rsidRDefault="00AF6B65">
            <w:r>
              <w:t>Suspect asbestos-containing materials that were visible/accessible within the residence consisted of the following:</w:t>
            </w:r>
          </w:p>
          <w:p w14:paraId="6E839189" w14:textId="77777777" w:rsidR="008B5ADB" w:rsidRDefault="00AF6B65">
            <w:r>
              <w:t> </w:t>
            </w:r>
          </w:p>
        </w:tc>
      </w:tr>
    </w:tbl>
    <w:p w14:paraId="031250D5"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7E6079A9" w14:textId="77777777">
        <w:tc>
          <w:tcPr>
            <w:tcW w:w="5000" w:type="pct"/>
            <w:tcMar>
              <w:top w:w="24" w:type="pct"/>
              <w:left w:w="96" w:type="pct"/>
              <w:bottom w:w="24" w:type="pct"/>
              <w:right w:w="96" w:type="pct"/>
            </w:tcMar>
          </w:tcPr>
          <w:p w14:paraId="70B3A317" w14:textId="77777777" w:rsidR="008B5ADB" w:rsidRDefault="00AF6B65">
            <w:pPr>
              <w:pStyle w:val="ListParagraph"/>
            </w:pPr>
            <w:r>
              <w:t>005 - Caulk, Window</w:t>
            </w:r>
          </w:p>
          <w:p w14:paraId="36848D8A" w14:textId="77777777" w:rsidR="008B5ADB" w:rsidRDefault="00AF6B65">
            <w:pPr>
              <w:pStyle w:val="ListParagraph"/>
            </w:pPr>
            <w:r>
              <w:t>001 - Ceiling Panel</w:t>
            </w:r>
          </w:p>
          <w:p w14:paraId="1636ABFF" w14:textId="77777777" w:rsidR="008B5ADB" w:rsidRDefault="00AF6B65">
            <w:pPr>
              <w:pStyle w:val="ListParagraph"/>
            </w:pPr>
            <w:r>
              <w:t>002 - Floor, Sheet Vinyl Paper Backing</w:t>
            </w:r>
          </w:p>
          <w:p w14:paraId="4A710657" w14:textId="77777777" w:rsidR="008B5ADB" w:rsidRDefault="00AF6B65">
            <w:pPr>
              <w:pStyle w:val="ListParagraph"/>
            </w:pPr>
            <w:r>
              <w:t>003 - Floor, Sheet Vinyl Paper Backing</w:t>
            </w:r>
          </w:p>
          <w:p w14:paraId="6D0D13FD" w14:textId="77777777" w:rsidR="008B5ADB" w:rsidRDefault="00AF6B65">
            <w:pPr>
              <w:pStyle w:val="ListParagraph"/>
            </w:pPr>
            <w:r>
              <w:t>004 - Floor, Sheet Vinyl Paper Backing</w:t>
            </w:r>
          </w:p>
          <w:p w14:paraId="29C4CFB1" w14:textId="77777777" w:rsidR="008B5ADB" w:rsidRDefault="00AF6B65">
            <w:pPr>
              <w:pStyle w:val="ListParagraph"/>
            </w:pPr>
            <w:r>
              <w:t>006 - Roofing Silver Paint/Sealant</w:t>
            </w:r>
          </w:p>
        </w:tc>
      </w:tr>
    </w:tbl>
    <w:p w14:paraId="562849B8"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4E12618C" w14:textId="77777777">
        <w:tc>
          <w:tcPr>
            <w:tcW w:w="5000" w:type="pct"/>
            <w:tcMar>
              <w:top w:w="24" w:type="pct"/>
              <w:left w:w="96" w:type="pct"/>
              <w:bottom w:w="24" w:type="pct"/>
              <w:right w:w="96" w:type="pct"/>
            </w:tcMar>
          </w:tcPr>
          <w:p w14:paraId="62A10576" w14:textId="77777777" w:rsidR="008B5ADB" w:rsidRDefault="00AF6B65">
            <w:r>
              <w:t> </w:t>
            </w:r>
          </w:p>
          <w:p w14:paraId="565B761A" w14:textId="09F02762" w:rsidR="008B5ADB" w:rsidRDefault="00AF6B65">
            <w:r>
              <w:t>Of the suspected asbestos containing materials collected 1 type</w:t>
            </w:r>
            <w:r w:rsidR="00654A74">
              <w:t xml:space="preserve"> was</w:t>
            </w:r>
            <w:r>
              <w:t xml:space="preserve"> found by analytical analysis to be </w:t>
            </w:r>
            <w:r w:rsidR="00654A74">
              <w:t xml:space="preserve">a </w:t>
            </w:r>
            <w:r>
              <w:t>regulated asbestos material</w:t>
            </w:r>
            <w:r>
              <w:t xml:space="preserve"> (&gt;1% by weight). Th</w:t>
            </w:r>
            <w:r w:rsidR="00654A74">
              <w:t>is</w:t>
            </w:r>
            <w:r>
              <w:t xml:space="preserve"> material</w:t>
            </w:r>
            <w:r>
              <w:t xml:space="preserve"> </w:t>
            </w:r>
            <w:r w:rsidR="00654A74">
              <w:t>is</w:t>
            </w:r>
            <w:r>
              <w:t xml:space="preserve"> summar</w:t>
            </w:r>
            <w:r>
              <w:t>ized below:</w:t>
            </w:r>
          </w:p>
          <w:p w14:paraId="0DCEB56A" w14:textId="77777777" w:rsidR="008B5ADB" w:rsidRDefault="00AF6B65">
            <w:r>
              <w:t> </w:t>
            </w:r>
          </w:p>
        </w:tc>
      </w:tr>
    </w:tbl>
    <w:p w14:paraId="323520FC" w14:textId="77777777" w:rsidR="008B5ADB" w:rsidRDefault="008B5ADB">
      <w:pPr>
        <w:spacing w:line="240" w:lineRule="auto"/>
        <w:rPr>
          <w:sz w:val="2"/>
          <w:szCs w:val="2"/>
        </w:rPr>
      </w:pPr>
    </w:p>
    <w:tbl>
      <w:tblPr>
        <w:tblStyle w:val="TableGrid"/>
        <w:tblW w:w="4255" w:type="pct"/>
        <w:jc w:val="center"/>
        <w:tblLook w:val="04A0" w:firstRow="1" w:lastRow="0" w:firstColumn="1" w:lastColumn="0" w:noHBand="0" w:noVBand="1"/>
      </w:tblPr>
      <w:tblGrid>
        <w:gridCol w:w="1721"/>
        <w:gridCol w:w="1048"/>
        <w:gridCol w:w="2467"/>
        <w:gridCol w:w="1158"/>
        <w:gridCol w:w="2029"/>
      </w:tblGrid>
      <w:tr w:rsidR="00654A74" w14:paraId="6C2FA6D5" w14:textId="77777777" w:rsidTr="00654A74">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3B3F3751" w14:textId="77777777" w:rsidR="00654A74" w:rsidRDefault="00654A74">
            <w:r>
              <w:t>Material</w:t>
            </w:r>
          </w:p>
        </w:tc>
        <w:tc>
          <w:tcPr>
            <w:tcW w:w="0" w:type="auto"/>
            <w:tcMar>
              <w:top w:w="24" w:type="pct"/>
              <w:left w:w="96" w:type="pct"/>
              <w:bottom w:w="24" w:type="pct"/>
              <w:right w:w="96" w:type="pct"/>
            </w:tcMar>
          </w:tcPr>
          <w:p w14:paraId="62635575" w14:textId="77777777" w:rsidR="00654A74" w:rsidRDefault="00654A74">
            <w:r>
              <w:t>Location</w:t>
            </w:r>
          </w:p>
        </w:tc>
        <w:tc>
          <w:tcPr>
            <w:tcW w:w="0" w:type="auto"/>
            <w:tcMar>
              <w:top w:w="24" w:type="pct"/>
              <w:left w:w="96" w:type="pct"/>
              <w:bottom w:w="24" w:type="pct"/>
              <w:right w:w="96" w:type="pct"/>
            </w:tcMar>
          </w:tcPr>
          <w:p w14:paraId="17D2661D" w14:textId="77777777" w:rsidR="00654A74" w:rsidRDefault="00654A74">
            <w:r>
              <w:t>Asbestos Amount</w:t>
            </w:r>
          </w:p>
        </w:tc>
        <w:tc>
          <w:tcPr>
            <w:tcW w:w="0" w:type="auto"/>
            <w:tcMar>
              <w:top w:w="24" w:type="pct"/>
              <w:left w:w="96" w:type="pct"/>
              <w:bottom w:w="24" w:type="pct"/>
              <w:right w:w="96" w:type="pct"/>
            </w:tcMar>
          </w:tcPr>
          <w:p w14:paraId="7DA433A2" w14:textId="77777777" w:rsidR="00654A74" w:rsidRDefault="00654A74">
            <w:r>
              <w:t>Condition</w:t>
            </w:r>
          </w:p>
        </w:tc>
        <w:tc>
          <w:tcPr>
            <w:tcW w:w="0" w:type="auto"/>
            <w:tcMar>
              <w:top w:w="24" w:type="pct"/>
              <w:left w:w="96" w:type="pct"/>
              <w:bottom w:w="24" w:type="pct"/>
              <w:right w:w="96" w:type="pct"/>
            </w:tcMar>
          </w:tcPr>
          <w:p w14:paraId="1F5DCA89" w14:textId="77777777" w:rsidR="00654A74" w:rsidRDefault="00654A74">
            <w:r>
              <w:t>Approximate Quantity</w:t>
            </w:r>
          </w:p>
        </w:tc>
      </w:tr>
      <w:tr w:rsidR="00654A74" w14:paraId="412537C9" w14:textId="77777777" w:rsidTr="00654A74">
        <w:trPr>
          <w:jc w:val="center"/>
        </w:trPr>
        <w:tc>
          <w:tcPr>
            <w:tcW w:w="0" w:type="auto"/>
            <w:tcMar>
              <w:top w:w="24" w:type="pct"/>
              <w:left w:w="96" w:type="pct"/>
              <w:bottom w:w="24" w:type="pct"/>
              <w:right w:w="96" w:type="pct"/>
            </w:tcMar>
          </w:tcPr>
          <w:p w14:paraId="7B203B00" w14:textId="77777777" w:rsidR="00654A74" w:rsidRDefault="00654A74">
            <w:r>
              <w:t>005 - Caulk, Window</w:t>
            </w:r>
          </w:p>
        </w:tc>
        <w:tc>
          <w:tcPr>
            <w:tcW w:w="0" w:type="auto"/>
            <w:tcMar>
              <w:top w:w="24" w:type="pct"/>
              <w:left w:w="96" w:type="pct"/>
              <w:bottom w:w="24" w:type="pct"/>
              <w:right w:w="96" w:type="pct"/>
            </w:tcMar>
          </w:tcPr>
          <w:p w14:paraId="5B0F5F9A" w14:textId="004DFE81" w:rsidR="00654A74" w:rsidRDefault="00654A74">
            <w:r>
              <w:t>Exterior</w:t>
            </w:r>
          </w:p>
        </w:tc>
        <w:tc>
          <w:tcPr>
            <w:tcW w:w="0" w:type="auto"/>
            <w:tcMar>
              <w:top w:w="24" w:type="pct"/>
              <w:left w:w="96" w:type="pct"/>
              <w:bottom w:w="24" w:type="pct"/>
              <w:right w:w="96" w:type="pct"/>
            </w:tcMar>
          </w:tcPr>
          <w:p w14:paraId="77D36B03" w14:textId="77777777" w:rsidR="00654A74" w:rsidRDefault="00654A74">
            <w:r>
              <w:t>5% Chrysotile (Serpentine group)</w:t>
            </w:r>
          </w:p>
        </w:tc>
        <w:tc>
          <w:tcPr>
            <w:tcW w:w="0" w:type="auto"/>
            <w:tcMar>
              <w:top w:w="24" w:type="pct"/>
              <w:left w:w="96" w:type="pct"/>
              <w:bottom w:w="24" w:type="pct"/>
              <w:right w:w="96" w:type="pct"/>
            </w:tcMar>
          </w:tcPr>
          <w:p w14:paraId="04BD4AA7" w14:textId="0D3E1F86" w:rsidR="00654A74" w:rsidRDefault="00654A74">
            <w:r>
              <w:t>Good</w:t>
            </w:r>
          </w:p>
        </w:tc>
        <w:tc>
          <w:tcPr>
            <w:tcW w:w="0" w:type="auto"/>
            <w:tcMar>
              <w:top w:w="24" w:type="pct"/>
              <w:left w:w="96" w:type="pct"/>
              <w:bottom w:w="24" w:type="pct"/>
              <w:right w:w="96" w:type="pct"/>
            </w:tcMar>
          </w:tcPr>
          <w:p w14:paraId="6CE5A62F" w14:textId="122BB676" w:rsidR="00654A74" w:rsidRDefault="00654A74">
            <w:r>
              <w:t>20 LF</w:t>
            </w:r>
          </w:p>
        </w:tc>
      </w:tr>
    </w:tbl>
    <w:p w14:paraId="4BD9E446" w14:textId="77777777" w:rsidR="008B5ADB" w:rsidRDefault="008B5ADB"/>
    <w:tbl>
      <w:tblPr>
        <w:tblW w:w="5000" w:type="pct"/>
        <w:tblLook w:val="04A0" w:firstRow="1" w:lastRow="0" w:firstColumn="1" w:lastColumn="0" w:noHBand="0" w:noVBand="1"/>
      </w:tblPr>
      <w:tblGrid>
        <w:gridCol w:w="9908"/>
      </w:tblGrid>
      <w:tr w:rsidR="008B5ADB" w14:paraId="70EC6759" w14:textId="77777777">
        <w:tc>
          <w:tcPr>
            <w:tcW w:w="5000" w:type="pct"/>
            <w:tcMar>
              <w:top w:w="24" w:type="pct"/>
              <w:left w:w="96" w:type="pct"/>
              <w:bottom w:w="24" w:type="pct"/>
              <w:right w:w="96" w:type="pct"/>
            </w:tcMar>
          </w:tcPr>
          <w:p w14:paraId="01172B7F" w14:textId="77777777" w:rsidR="008B5ADB" w:rsidRDefault="008B5ADB">
            <w:pPr>
              <w:spacing w:line="240" w:lineRule="auto"/>
            </w:pPr>
          </w:p>
        </w:tc>
      </w:tr>
    </w:tbl>
    <w:p w14:paraId="3845B4B9"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3DA4D4C1" w14:textId="77777777">
        <w:tc>
          <w:tcPr>
            <w:tcW w:w="5000" w:type="pct"/>
            <w:tcMar>
              <w:top w:w="24" w:type="pct"/>
              <w:left w:w="96" w:type="pct"/>
              <w:bottom w:w="24" w:type="pct"/>
              <w:right w:w="96" w:type="pct"/>
            </w:tcMar>
          </w:tcPr>
          <w:p w14:paraId="6532F818" w14:textId="77777777" w:rsidR="008B5ADB" w:rsidRDefault="00AF6B65">
            <w:pPr>
              <w:pStyle w:val="Heading1"/>
            </w:pPr>
            <w:r>
              <w:t>Conclusion/Recommendations</w:t>
            </w:r>
          </w:p>
          <w:p w14:paraId="6F649738" w14:textId="77777777" w:rsidR="008B5ADB" w:rsidRDefault="00AF6B65">
            <w:r>
              <w:t> </w:t>
            </w:r>
          </w:p>
          <w:p w14:paraId="010A2BC5" w14:textId="77777777" w:rsidR="008B5ADB" w:rsidRDefault="00AF6B65">
            <w:r>
              <w:t>If the above identified materials containing &gt;1 % asbestos are to be disturbed the owner must then adhere to all local, state and federal regulations regarding the removal and disposal of asbestos-containing materials (National Emission Standards for Hazar</w:t>
            </w:r>
            <w:r>
              <w:t>dous Air Pollutants, Section 40 CFR Part 61.150). Any additional suspect materials identified outside of this survey should be presumed positive for ACM until further testing is completed.</w:t>
            </w:r>
          </w:p>
          <w:p w14:paraId="7E3DD1BF" w14:textId="77777777" w:rsidR="008B5ADB" w:rsidRDefault="00AF6B65">
            <w:r>
              <w:t>Enclosed, please find copies of all chains of custody, laboratory a</w:t>
            </w:r>
            <w:r>
              <w:t>nalytical data, and licensure.  If you have any questions regarding this information, please feel free to contact me at your earliest convenience.</w:t>
            </w:r>
          </w:p>
          <w:p w14:paraId="24A47A89" w14:textId="77777777" w:rsidR="008B5ADB" w:rsidRDefault="00AF6B65">
            <w:r>
              <w:t> </w:t>
            </w:r>
          </w:p>
          <w:p w14:paraId="02652CDD" w14:textId="77777777" w:rsidR="00654A74" w:rsidRDefault="00654A74"/>
          <w:p w14:paraId="2BB8666F" w14:textId="77777777" w:rsidR="00654A74" w:rsidRDefault="00654A74"/>
          <w:p w14:paraId="63F159D4" w14:textId="77777777" w:rsidR="00654A74" w:rsidRDefault="00654A74"/>
          <w:p w14:paraId="29F3943F" w14:textId="77777777" w:rsidR="00654A74" w:rsidRDefault="00654A74"/>
          <w:p w14:paraId="702E5958" w14:textId="77777777" w:rsidR="00654A74" w:rsidRDefault="00654A74"/>
          <w:p w14:paraId="09F80477" w14:textId="77777777" w:rsidR="00654A74" w:rsidRDefault="00654A74"/>
          <w:p w14:paraId="660AB559" w14:textId="77777777" w:rsidR="00654A74" w:rsidRDefault="00654A74"/>
          <w:p w14:paraId="6CB39D9F" w14:textId="77777777" w:rsidR="00654A74" w:rsidRDefault="00654A74"/>
          <w:p w14:paraId="039D7B09" w14:textId="77777777" w:rsidR="00654A74" w:rsidRDefault="00654A74"/>
          <w:p w14:paraId="54FD993C" w14:textId="41B2CE34" w:rsidR="008B5ADB" w:rsidRDefault="00AF6B65">
            <w:r>
              <w:lastRenderedPageBreak/>
              <w:t>Sincerely,</w:t>
            </w:r>
          </w:p>
          <w:p w14:paraId="1FEC66DE" w14:textId="77777777" w:rsidR="008B5ADB" w:rsidRDefault="00AF6B65">
            <w:r>
              <w:t>The EI Group, Inc.</w:t>
            </w:r>
          </w:p>
          <w:p w14:paraId="4B3324D8" w14:textId="77777777" w:rsidR="008B5ADB" w:rsidRDefault="00AF6B65">
            <w:r>
              <w:t> </w:t>
            </w:r>
          </w:p>
          <w:p w14:paraId="04195647" w14:textId="358D96D4" w:rsidR="008B5ADB" w:rsidRDefault="00AF6B65">
            <w:r>
              <w:t> </w:t>
            </w:r>
            <w:r w:rsidR="00654A74" w:rsidRPr="00654A74">
              <w:rPr>
                <w:noProof/>
              </w:rPr>
              <w:drawing>
                <wp:inline distT="0" distB="0" distL="0" distR="0" wp14:anchorId="739AD903" wp14:editId="12B761FF">
                  <wp:extent cx="2371725" cy="108308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4004" cy="1106962"/>
                          </a:xfrm>
                          <a:prstGeom prst="rect">
                            <a:avLst/>
                          </a:prstGeom>
                          <a:noFill/>
                          <a:ln>
                            <a:noFill/>
                          </a:ln>
                        </pic:spPr>
                      </pic:pic>
                    </a:graphicData>
                  </a:graphic>
                </wp:inline>
              </w:drawing>
            </w:r>
          </w:p>
          <w:p w14:paraId="5B0F932B" w14:textId="77777777" w:rsidR="008B5ADB" w:rsidRDefault="00AF6B65">
            <w:r>
              <w:t> </w:t>
            </w:r>
          </w:p>
          <w:p w14:paraId="7F8DCD5B" w14:textId="77777777" w:rsidR="008B5ADB" w:rsidRDefault="00AF6B65">
            <w:r>
              <w:t>Ms. Kristen Switzer</w:t>
            </w:r>
          </w:p>
          <w:p w14:paraId="7E0C1C1C" w14:textId="77777777" w:rsidR="008B5ADB" w:rsidRDefault="00AF6B65">
            <w:r>
              <w:t>Industrial Hygienist</w:t>
            </w:r>
          </w:p>
          <w:p w14:paraId="319F4859" w14:textId="77777777" w:rsidR="008B5ADB" w:rsidRDefault="00AF6B65">
            <w:r>
              <w:t> </w:t>
            </w:r>
          </w:p>
          <w:p w14:paraId="46A740A5" w14:textId="77777777" w:rsidR="008B5ADB" w:rsidRDefault="00AF6B65">
            <w:r>
              <w:t>Appendix A: Chain of Custody &amp; Laboratory Analytical Data</w:t>
            </w:r>
          </w:p>
          <w:p w14:paraId="1967CA44" w14:textId="77777777" w:rsidR="008B5ADB" w:rsidRDefault="00AF6B65">
            <w:r>
              <w:t>Appendix B: Certifications &amp; Licensure</w:t>
            </w:r>
          </w:p>
          <w:p w14:paraId="3DC761C1" w14:textId="77777777" w:rsidR="008B5ADB" w:rsidRDefault="00AF6B65">
            <w:r>
              <w:t>Appendix C: Sample Location Maps</w:t>
            </w:r>
          </w:p>
          <w:p w14:paraId="24FDF4CB" w14:textId="77777777" w:rsidR="008B5ADB" w:rsidRDefault="00AF6B65">
            <w:r>
              <w:t>Appendix D: Photographs</w:t>
            </w:r>
          </w:p>
        </w:tc>
      </w:tr>
    </w:tbl>
    <w:p w14:paraId="7782D51D" w14:textId="77777777" w:rsidR="008B5ADB" w:rsidRDefault="008B5ADB">
      <w:pPr>
        <w:spacing w:line="240" w:lineRule="auto"/>
        <w:rPr>
          <w:sz w:val="2"/>
          <w:szCs w:val="2"/>
        </w:rPr>
      </w:pPr>
    </w:p>
    <w:p w14:paraId="7136B40A" w14:textId="77777777" w:rsidR="008B5ADB" w:rsidRDefault="00AF6B65">
      <w:r>
        <w:br w:type="page"/>
      </w:r>
    </w:p>
    <w:tbl>
      <w:tblPr>
        <w:tblW w:w="5000" w:type="pct"/>
        <w:tblLook w:val="04A0" w:firstRow="1" w:lastRow="0" w:firstColumn="1" w:lastColumn="0" w:noHBand="0" w:noVBand="1"/>
      </w:tblPr>
      <w:tblGrid>
        <w:gridCol w:w="9908"/>
      </w:tblGrid>
      <w:tr w:rsidR="008B5ADB" w14:paraId="33C2FEA5" w14:textId="77777777">
        <w:tc>
          <w:tcPr>
            <w:tcW w:w="5000" w:type="pct"/>
            <w:tcMar>
              <w:top w:w="24" w:type="pct"/>
              <w:left w:w="96" w:type="pct"/>
              <w:bottom w:w="24" w:type="pct"/>
              <w:right w:w="96" w:type="pct"/>
            </w:tcMar>
          </w:tcPr>
          <w:p w14:paraId="5AA5E33C" w14:textId="77777777" w:rsidR="008B5ADB" w:rsidRDefault="00AF6B65">
            <w:pPr>
              <w:pStyle w:val="Heading1"/>
              <w:jc w:val="center"/>
            </w:pPr>
            <w:r>
              <w:lastRenderedPageBreak/>
              <w:t>APPENDIX A: CHAIN OF CUSTODY AND LABORATORY ANALYTICAL DATA</w:t>
            </w:r>
          </w:p>
          <w:p w14:paraId="290B5B86" w14:textId="77777777" w:rsidR="008B5ADB" w:rsidRDefault="00AF6B65">
            <w:r>
              <w:t> </w:t>
            </w:r>
          </w:p>
        </w:tc>
      </w:tr>
    </w:tbl>
    <w:p w14:paraId="5AAFC70C"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2D42E40A" w14:textId="77777777">
        <w:tc>
          <w:tcPr>
            <w:tcW w:w="5000" w:type="pct"/>
            <w:tcMar>
              <w:top w:w="24" w:type="pct"/>
              <w:left w:w="96" w:type="pct"/>
              <w:bottom w:w="24" w:type="pct"/>
              <w:right w:w="96" w:type="pct"/>
            </w:tcMar>
          </w:tcPr>
          <w:p w14:paraId="2473FFA9" w14:textId="77777777" w:rsidR="008B5ADB" w:rsidRDefault="00AF6B65">
            <w:pPr>
              <w:jc w:val="center"/>
            </w:pPr>
            <w:r>
              <w:rPr>
                <w:noProof/>
              </w:rPr>
              <w:drawing>
                <wp:inline distT="0" distB="0" distL="0" distR="0" wp14:anchorId="514CCCDC" wp14:editId="0A5BF389">
                  <wp:extent cx="5715000" cy="7391400"/>
                  <wp:effectExtent l="0" t="0" r="0" b="0"/>
                  <wp:docPr id="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1123CA3E" w14:textId="77777777" w:rsidR="008B5ADB" w:rsidRDefault="00AF6B65">
            <w:pPr>
              <w:jc w:val="center"/>
            </w:pPr>
            <w:r>
              <w:rPr>
                <w:noProof/>
              </w:rPr>
              <w:lastRenderedPageBreak/>
              <w:drawing>
                <wp:inline distT="0" distB="0" distL="0" distR="0" wp14:anchorId="049A798F" wp14:editId="35360B90">
                  <wp:extent cx="5715000" cy="7391400"/>
                  <wp:effectExtent l="0" t="0" r="0" b="0"/>
                  <wp:docPr id="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251269D1" w14:textId="77777777" w:rsidR="008B5ADB" w:rsidRDefault="00AF6B65">
            <w:pPr>
              <w:jc w:val="center"/>
            </w:pPr>
            <w:r>
              <w:rPr>
                <w:noProof/>
              </w:rPr>
              <w:lastRenderedPageBreak/>
              <w:drawing>
                <wp:inline distT="0" distB="0" distL="0" distR="0" wp14:anchorId="75665805" wp14:editId="724BA74F">
                  <wp:extent cx="5715000" cy="7391400"/>
                  <wp:effectExtent l="0" t="0" r="0" b="0"/>
                  <wp:docPr id="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4E7240BB" w14:textId="77777777" w:rsidR="008B5ADB" w:rsidRDefault="00AF6B65">
            <w:pPr>
              <w:jc w:val="center"/>
            </w:pPr>
            <w:r>
              <w:rPr>
                <w:noProof/>
              </w:rPr>
              <w:lastRenderedPageBreak/>
              <w:drawing>
                <wp:inline distT="0" distB="0" distL="0" distR="0" wp14:anchorId="5B5E6654" wp14:editId="4F887C42">
                  <wp:extent cx="5715000" cy="7391400"/>
                  <wp:effectExtent l="0" t="0" r="0" b="0"/>
                  <wp:docPr id="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102A1C8E" w14:textId="77777777" w:rsidR="008B5ADB" w:rsidRDefault="00AF6B65">
            <w:pPr>
              <w:jc w:val="center"/>
            </w:pPr>
            <w:r>
              <w:rPr>
                <w:noProof/>
              </w:rPr>
              <w:lastRenderedPageBreak/>
              <w:drawing>
                <wp:inline distT="0" distB="0" distL="0" distR="0" wp14:anchorId="4213BE5A" wp14:editId="0A7A5C63">
                  <wp:extent cx="5715000" cy="7391400"/>
                  <wp:effectExtent l="0" t="0" r="0" b="0"/>
                  <wp:docPr id="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3A96262A" w14:textId="77777777" w:rsidR="008B5ADB" w:rsidRDefault="00AF6B65">
            <w:pPr>
              <w:jc w:val="center"/>
            </w:pPr>
            <w:r>
              <w:rPr>
                <w:noProof/>
              </w:rPr>
              <w:lastRenderedPageBreak/>
              <w:drawing>
                <wp:inline distT="0" distB="0" distL="0" distR="0" wp14:anchorId="133705B4" wp14:editId="40E285A9">
                  <wp:extent cx="5715000" cy="7391400"/>
                  <wp:effectExtent l="0" t="0" r="0" b="0"/>
                  <wp:docPr id="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tc>
      </w:tr>
    </w:tbl>
    <w:p w14:paraId="7A3311BF" w14:textId="77777777" w:rsidR="008B5ADB" w:rsidRDefault="008B5ADB">
      <w:pPr>
        <w:spacing w:line="240" w:lineRule="auto"/>
        <w:rPr>
          <w:sz w:val="2"/>
          <w:szCs w:val="2"/>
        </w:rPr>
      </w:pPr>
    </w:p>
    <w:p w14:paraId="1722BBF1" w14:textId="77777777" w:rsidR="008B5ADB" w:rsidRDefault="008B5ADB">
      <w:pPr>
        <w:spacing w:line="240" w:lineRule="auto"/>
        <w:rPr>
          <w:sz w:val="2"/>
          <w:szCs w:val="2"/>
        </w:rPr>
      </w:pPr>
    </w:p>
    <w:p w14:paraId="2A90D71B" w14:textId="77777777" w:rsidR="008B5ADB" w:rsidRDefault="00AF6B65">
      <w:r>
        <w:br w:type="page"/>
      </w:r>
    </w:p>
    <w:tbl>
      <w:tblPr>
        <w:tblW w:w="5000" w:type="pct"/>
        <w:tblLook w:val="04A0" w:firstRow="1" w:lastRow="0" w:firstColumn="1" w:lastColumn="0" w:noHBand="0" w:noVBand="1"/>
      </w:tblPr>
      <w:tblGrid>
        <w:gridCol w:w="9908"/>
      </w:tblGrid>
      <w:tr w:rsidR="008B5ADB" w14:paraId="529BF230" w14:textId="77777777">
        <w:tc>
          <w:tcPr>
            <w:tcW w:w="5000" w:type="pct"/>
            <w:tcMar>
              <w:top w:w="24" w:type="pct"/>
              <w:left w:w="96" w:type="pct"/>
              <w:bottom w:w="24" w:type="pct"/>
              <w:right w:w="96" w:type="pct"/>
            </w:tcMar>
          </w:tcPr>
          <w:p w14:paraId="1198F663" w14:textId="77777777" w:rsidR="008B5ADB" w:rsidRDefault="00AF6B65">
            <w:pPr>
              <w:pStyle w:val="Heading1"/>
              <w:jc w:val="center"/>
            </w:pPr>
            <w:r>
              <w:lastRenderedPageBreak/>
              <w:t>APPENDIX B: LICENSES AND CERTIFICATIONS</w:t>
            </w:r>
          </w:p>
          <w:p w14:paraId="3430E3B2" w14:textId="77777777" w:rsidR="008B5ADB" w:rsidRDefault="00AF6B65">
            <w:r>
              <w:t> </w:t>
            </w:r>
          </w:p>
        </w:tc>
      </w:tr>
    </w:tbl>
    <w:p w14:paraId="43A70310"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68B85673"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222"/>
              <w:gridCol w:w="9470"/>
            </w:tblGrid>
            <w:tr w:rsidR="008B5ADB" w14:paraId="5015AC69" w14:textId="77777777">
              <w:tc>
                <w:tcPr>
                  <w:tcW w:w="2500" w:type="pct"/>
                  <w:tcMar>
                    <w:top w:w="24" w:type="pct"/>
                    <w:left w:w="96" w:type="pct"/>
                    <w:bottom w:w="24" w:type="pct"/>
                    <w:right w:w="96" w:type="pct"/>
                  </w:tcMar>
                </w:tcPr>
                <w:p w14:paraId="5C95A880" w14:textId="4B85A916" w:rsidR="008B5ADB" w:rsidRDefault="008B5ADB">
                  <w:pPr>
                    <w:jc w:val="center"/>
                  </w:pPr>
                </w:p>
              </w:tc>
              <w:tc>
                <w:tcPr>
                  <w:tcW w:w="2500" w:type="pct"/>
                  <w:tcMar>
                    <w:top w:w="24" w:type="pct"/>
                    <w:left w:w="96" w:type="pct"/>
                    <w:bottom w:w="24" w:type="pct"/>
                    <w:right w:w="96" w:type="pct"/>
                  </w:tcMar>
                </w:tcPr>
                <w:p w14:paraId="746E235E" w14:textId="77777777" w:rsidR="008B5ADB" w:rsidRDefault="00AF6B65">
                  <w:pPr>
                    <w:jc w:val="center"/>
                  </w:pPr>
                  <w:r>
                    <w:rPr>
                      <w:noProof/>
                    </w:rPr>
                    <w:drawing>
                      <wp:inline distT="0" distB="0" distL="0" distR="0" wp14:anchorId="09E9B607" wp14:editId="1E45E50B">
                        <wp:extent cx="5965399" cy="7715250"/>
                        <wp:effectExtent l="0" t="0" r="0" b="0"/>
                        <wp:docPr id="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972194" cy="7724039"/>
                                </a:xfrm>
                                <a:prstGeom prst="rect">
                                  <a:avLst/>
                                </a:prstGeom>
                              </pic:spPr>
                            </pic:pic>
                          </a:graphicData>
                        </a:graphic>
                      </wp:inline>
                    </w:drawing>
                  </w:r>
                </w:p>
                <w:p w14:paraId="404FCA6E" w14:textId="77777777" w:rsidR="008B5ADB" w:rsidRDefault="00AF6B65">
                  <w:pPr>
                    <w:jc w:val="center"/>
                  </w:pPr>
                  <w:r>
                    <w:t xml:space="preserve">13324, </w:t>
                  </w:r>
                  <w:r>
                    <w:t>02/28/2023, North Carolina, Elliott Rodgers</w:t>
                  </w:r>
                </w:p>
              </w:tc>
            </w:tr>
          </w:tbl>
          <w:p w14:paraId="6A8418CD" w14:textId="77777777" w:rsidR="008B5ADB" w:rsidRDefault="008B5ADB"/>
        </w:tc>
      </w:tr>
    </w:tbl>
    <w:p w14:paraId="02D95BCA" w14:textId="77777777" w:rsidR="008B5ADB" w:rsidRDefault="008B5ADB">
      <w:pPr>
        <w:spacing w:line="240" w:lineRule="auto"/>
        <w:rPr>
          <w:sz w:val="2"/>
          <w:szCs w:val="2"/>
        </w:rPr>
      </w:pPr>
    </w:p>
    <w:p w14:paraId="67A2F7F9" w14:textId="77777777" w:rsidR="008B5ADB" w:rsidRDefault="00AF6B65">
      <w:r>
        <w:br w:type="page"/>
      </w:r>
    </w:p>
    <w:tbl>
      <w:tblPr>
        <w:tblW w:w="5000" w:type="pct"/>
        <w:tblLook w:val="04A0" w:firstRow="1" w:lastRow="0" w:firstColumn="1" w:lastColumn="0" w:noHBand="0" w:noVBand="1"/>
      </w:tblPr>
      <w:tblGrid>
        <w:gridCol w:w="9908"/>
      </w:tblGrid>
      <w:tr w:rsidR="008B5ADB" w14:paraId="4D145035" w14:textId="77777777">
        <w:tc>
          <w:tcPr>
            <w:tcW w:w="5000" w:type="pct"/>
            <w:tcMar>
              <w:top w:w="24" w:type="pct"/>
              <w:left w:w="96" w:type="pct"/>
              <w:bottom w:w="24" w:type="pct"/>
              <w:right w:w="96" w:type="pct"/>
            </w:tcMar>
          </w:tcPr>
          <w:p w14:paraId="720FF003" w14:textId="77777777" w:rsidR="008B5ADB" w:rsidRDefault="00AF6B65">
            <w:pPr>
              <w:pStyle w:val="Heading1"/>
              <w:jc w:val="center"/>
            </w:pPr>
            <w:r>
              <w:lastRenderedPageBreak/>
              <w:t>APPENDIX C: SAMPLE LOCATION MAPS</w:t>
            </w:r>
          </w:p>
          <w:p w14:paraId="68778ACA" w14:textId="77777777" w:rsidR="008B5ADB" w:rsidRDefault="00AF6B65">
            <w:r>
              <w:t> </w:t>
            </w:r>
          </w:p>
        </w:tc>
      </w:tr>
    </w:tbl>
    <w:p w14:paraId="1F55DF84" w14:textId="77777777" w:rsidR="008B5ADB" w:rsidRDefault="008B5ADB">
      <w:pPr>
        <w:spacing w:line="240" w:lineRule="auto"/>
        <w:rPr>
          <w:sz w:val="2"/>
          <w:szCs w:val="2"/>
        </w:rPr>
      </w:pPr>
    </w:p>
    <w:p w14:paraId="2C20B245" w14:textId="77777777" w:rsidR="008B5ADB" w:rsidRDefault="008B5ADB">
      <w:pPr>
        <w:spacing w:line="240" w:lineRule="auto"/>
      </w:pPr>
    </w:p>
    <w:p w14:paraId="7D63BF07" w14:textId="77777777" w:rsidR="008B5ADB" w:rsidRDefault="00AF6B65">
      <w:pPr>
        <w:jc w:val="center"/>
      </w:pPr>
      <w:r>
        <w:rPr>
          <w:noProof/>
        </w:rPr>
        <w:drawing>
          <wp:inline distT="0" distB="0" distL="0" distR="0" wp14:anchorId="17E8B1CD" wp14:editId="54F9C2FD">
            <wp:extent cx="5715000" cy="7620000"/>
            <wp:effectExtent l="0" t="0" r="0" b="0"/>
            <wp:docPr id="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715000" cy="7620000"/>
                    </a:xfrm>
                    <a:prstGeom prst="rect">
                      <a:avLst/>
                    </a:prstGeom>
                  </pic:spPr>
                </pic:pic>
              </a:graphicData>
            </a:graphic>
          </wp:inline>
        </w:drawing>
      </w:r>
    </w:p>
    <w:p w14:paraId="76A4780F" w14:textId="77777777" w:rsidR="008B5ADB" w:rsidRDefault="008B5ADB">
      <w:pPr>
        <w:spacing w:line="240" w:lineRule="auto"/>
      </w:pPr>
    </w:p>
    <w:tbl>
      <w:tblPr>
        <w:tblStyle w:val="TableGrid"/>
        <w:tblW w:w="4457" w:type="pct"/>
        <w:jc w:val="center"/>
        <w:tblLook w:val="04A0" w:firstRow="1" w:lastRow="0" w:firstColumn="1" w:lastColumn="0" w:noHBand="0" w:noVBand="1"/>
      </w:tblPr>
      <w:tblGrid>
        <w:gridCol w:w="743"/>
        <w:gridCol w:w="1000"/>
        <w:gridCol w:w="1182"/>
        <w:gridCol w:w="2048"/>
        <w:gridCol w:w="2054"/>
        <w:gridCol w:w="1796"/>
      </w:tblGrid>
      <w:tr w:rsidR="00654A74" w14:paraId="68ED414E" w14:textId="77777777" w:rsidTr="00654A74">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1E9ED5DB" w14:textId="77777777" w:rsidR="00654A74" w:rsidRDefault="00654A74">
            <w:r>
              <w:lastRenderedPageBreak/>
              <w:t>Map ID</w:t>
            </w:r>
          </w:p>
        </w:tc>
        <w:tc>
          <w:tcPr>
            <w:tcW w:w="0" w:type="auto"/>
            <w:tcMar>
              <w:top w:w="24" w:type="pct"/>
              <w:left w:w="96" w:type="pct"/>
              <w:bottom w:w="24" w:type="pct"/>
              <w:right w:w="96" w:type="pct"/>
            </w:tcMar>
          </w:tcPr>
          <w:p w14:paraId="4E7EF685" w14:textId="77777777" w:rsidR="00654A74" w:rsidRDefault="00654A74">
            <w:r>
              <w:t>Sample ID</w:t>
            </w:r>
          </w:p>
        </w:tc>
        <w:tc>
          <w:tcPr>
            <w:tcW w:w="0" w:type="auto"/>
            <w:tcMar>
              <w:top w:w="24" w:type="pct"/>
              <w:left w:w="96" w:type="pct"/>
              <w:bottom w:w="24" w:type="pct"/>
              <w:right w:w="96" w:type="pct"/>
            </w:tcMar>
          </w:tcPr>
          <w:p w14:paraId="3985CEE3" w14:textId="77777777" w:rsidR="00654A74" w:rsidRDefault="00654A74">
            <w:r>
              <w:t>Space Name</w:t>
            </w:r>
          </w:p>
        </w:tc>
        <w:tc>
          <w:tcPr>
            <w:tcW w:w="0" w:type="auto"/>
            <w:tcMar>
              <w:top w:w="24" w:type="pct"/>
              <w:left w:w="96" w:type="pct"/>
              <w:bottom w:w="24" w:type="pct"/>
              <w:right w:w="96" w:type="pct"/>
            </w:tcMar>
          </w:tcPr>
          <w:p w14:paraId="5D5EAE75" w14:textId="77777777" w:rsidR="00654A74" w:rsidRDefault="00654A74">
            <w:r>
              <w:t>Material</w:t>
            </w:r>
          </w:p>
        </w:tc>
        <w:tc>
          <w:tcPr>
            <w:tcW w:w="0" w:type="auto"/>
            <w:tcMar>
              <w:top w:w="24" w:type="pct"/>
              <w:left w:w="96" w:type="pct"/>
              <w:bottom w:w="24" w:type="pct"/>
              <w:right w:w="96" w:type="pct"/>
            </w:tcMar>
          </w:tcPr>
          <w:p w14:paraId="1457B019" w14:textId="77777777" w:rsidR="00654A74" w:rsidRDefault="00654A74">
            <w:r>
              <w:t>Lab Result</w:t>
            </w:r>
          </w:p>
        </w:tc>
        <w:tc>
          <w:tcPr>
            <w:tcW w:w="0" w:type="auto"/>
            <w:tcMar>
              <w:top w:w="24" w:type="pct"/>
              <w:left w:w="96" w:type="pct"/>
              <w:bottom w:w="24" w:type="pct"/>
              <w:right w:w="96" w:type="pct"/>
            </w:tcMar>
          </w:tcPr>
          <w:p w14:paraId="030B70A6" w14:textId="77777777" w:rsidR="00654A74" w:rsidRDefault="00654A74">
            <w:r>
              <w:t>Analytical Result</w:t>
            </w:r>
          </w:p>
        </w:tc>
      </w:tr>
      <w:tr w:rsidR="00654A74" w14:paraId="234A3834" w14:textId="77777777" w:rsidTr="00654A74">
        <w:trPr>
          <w:jc w:val="center"/>
        </w:trPr>
        <w:tc>
          <w:tcPr>
            <w:tcW w:w="0" w:type="auto"/>
            <w:tcMar>
              <w:top w:w="24" w:type="pct"/>
              <w:left w:w="96" w:type="pct"/>
              <w:bottom w:w="24" w:type="pct"/>
              <w:right w:w="96" w:type="pct"/>
            </w:tcMar>
          </w:tcPr>
          <w:p w14:paraId="70EF4598" w14:textId="77777777" w:rsidR="00654A74" w:rsidRDefault="00654A74">
            <w:r>
              <w:t>1</w:t>
            </w:r>
          </w:p>
        </w:tc>
        <w:tc>
          <w:tcPr>
            <w:tcW w:w="0" w:type="auto"/>
            <w:tcMar>
              <w:top w:w="24" w:type="pct"/>
              <w:left w:w="96" w:type="pct"/>
              <w:bottom w:w="24" w:type="pct"/>
              <w:right w:w="96" w:type="pct"/>
            </w:tcMar>
          </w:tcPr>
          <w:p w14:paraId="264DDD85" w14:textId="77777777" w:rsidR="00654A74" w:rsidRDefault="00654A74">
            <w:r>
              <w:t>001A</w:t>
            </w:r>
          </w:p>
        </w:tc>
        <w:tc>
          <w:tcPr>
            <w:tcW w:w="0" w:type="auto"/>
            <w:tcMar>
              <w:top w:w="24" w:type="pct"/>
              <w:left w:w="96" w:type="pct"/>
              <w:bottom w:w="24" w:type="pct"/>
              <w:right w:w="96" w:type="pct"/>
            </w:tcMar>
          </w:tcPr>
          <w:p w14:paraId="4106361B" w14:textId="77777777" w:rsidR="00654A74" w:rsidRDefault="00654A74">
            <w:r>
              <w:t>Bedroom 3</w:t>
            </w:r>
          </w:p>
        </w:tc>
        <w:tc>
          <w:tcPr>
            <w:tcW w:w="0" w:type="auto"/>
            <w:tcMar>
              <w:top w:w="24" w:type="pct"/>
              <w:left w:w="96" w:type="pct"/>
              <w:bottom w:w="24" w:type="pct"/>
              <w:right w:w="96" w:type="pct"/>
            </w:tcMar>
          </w:tcPr>
          <w:p w14:paraId="26568D64" w14:textId="77777777" w:rsidR="00654A74" w:rsidRDefault="00654A74">
            <w:r>
              <w:t>001 - Ceiling Panel</w:t>
            </w:r>
          </w:p>
        </w:tc>
        <w:tc>
          <w:tcPr>
            <w:tcW w:w="0" w:type="auto"/>
            <w:tcMar>
              <w:top w:w="24" w:type="pct"/>
              <w:left w:w="96" w:type="pct"/>
              <w:bottom w:w="24" w:type="pct"/>
              <w:right w:w="96" w:type="pct"/>
            </w:tcMar>
          </w:tcPr>
          <w:p w14:paraId="617AF82A" w14:textId="77777777" w:rsidR="00654A74" w:rsidRDefault="00654A74">
            <w:r>
              <w:t>Tested Negative by Lab (No Asbestos Detected)</w:t>
            </w:r>
          </w:p>
        </w:tc>
        <w:tc>
          <w:tcPr>
            <w:tcW w:w="0" w:type="auto"/>
            <w:tcMar>
              <w:top w:w="24" w:type="pct"/>
              <w:left w:w="96" w:type="pct"/>
              <w:bottom w:w="24" w:type="pct"/>
              <w:right w:w="96" w:type="pct"/>
            </w:tcMar>
          </w:tcPr>
          <w:p w14:paraId="458F3DFF" w14:textId="77777777" w:rsidR="00654A74" w:rsidRDefault="00654A74">
            <w:r>
              <w:t>N/A</w:t>
            </w:r>
          </w:p>
        </w:tc>
      </w:tr>
      <w:tr w:rsidR="00654A74" w14:paraId="63769796" w14:textId="77777777" w:rsidTr="00654A74">
        <w:trPr>
          <w:jc w:val="center"/>
        </w:trPr>
        <w:tc>
          <w:tcPr>
            <w:tcW w:w="0" w:type="auto"/>
            <w:tcMar>
              <w:top w:w="24" w:type="pct"/>
              <w:left w:w="96" w:type="pct"/>
              <w:bottom w:w="24" w:type="pct"/>
              <w:right w:w="96" w:type="pct"/>
            </w:tcMar>
          </w:tcPr>
          <w:p w14:paraId="715AF130" w14:textId="77777777" w:rsidR="00654A74" w:rsidRDefault="00654A74">
            <w:r>
              <w:t>2</w:t>
            </w:r>
          </w:p>
        </w:tc>
        <w:tc>
          <w:tcPr>
            <w:tcW w:w="0" w:type="auto"/>
            <w:tcMar>
              <w:top w:w="24" w:type="pct"/>
              <w:left w:w="96" w:type="pct"/>
              <w:bottom w:w="24" w:type="pct"/>
              <w:right w:w="96" w:type="pct"/>
            </w:tcMar>
          </w:tcPr>
          <w:p w14:paraId="48E3B785" w14:textId="77777777" w:rsidR="00654A74" w:rsidRDefault="00654A74">
            <w:r>
              <w:t>001B</w:t>
            </w:r>
          </w:p>
        </w:tc>
        <w:tc>
          <w:tcPr>
            <w:tcW w:w="0" w:type="auto"/>
            <w:tcMar>
              <w:top w:w="24" w:type="pct"/>
              <w:left w:w="96" w:type="pct"/>
              <w:bottom w:w="24" w:type="pct"/>
              <w:right w:w="96" w:type="pct"/>
            </w:tcMar>
          </w:tcPr>
          <w:p w14:paraId="389F0407" w14:textId="77777777" w:rsidR="00654A74" w:rsidRDefault="00654A74">
            <w:r>
              <w:t>Bedroom 3</w:t>
            </w:r>
          </w:p>
        </w:tc>
        <w:tc>
          <w:tcPr>
            <w:tcW w:w="0" w:type="auto"/>
            <w:tcMar>
              <w:top w:w="24" w:type="pct"/>
              <w:left w:w="96" w:type="pct"/>
              <w:bottom w:w="24" w:type="pct"/>
              <w:right w:w="96" w:type="pct"/>
            </w:tcMar>
          </w:tcPr>
          <w:p w14:paraId="476A518A" w14:textId="77777777" w:rsidR="00654A74" w:rsidRDefault="00654A74">
            <w:r>
              <w:t>001 - Ceiling Panel</w:t>
            </w:r>
          </w:p>
        </w:tc>
        <w:tc>
          <w:tcPr>
            <w:tcW w:w="0" w:type="auto"/>
            <w:tcMar>
              <w:top w:w="24" w:type="pct"/>
              <w:left w:w="96" w:type="pct"/>
              <w:bottom w:w="24" w:type="pct"/>
              <w:right w:w="96" w:type="pct"/>
            </w:tcMar>
          </w:tcPr>
          <w:p w14:paraId="54C70288" w14:textId="77777777" w:rsidR="00654A74" w:rsidRDefault="00654A74">
            <w:r>
              <w:t>Tested Negative by Lab (No Asbestos Detected)</w:t>
            </w:r>
          </w:p>
        </w:tc>
        <w:tc>
          <w:tcPr>
            <w:tcW w:w="0" w:type="auto"/>
            <w:tcMar>
              <w:top w:w="24" w:type="pct"/>
              <w:left w:w="96" w:type="pct"/>
              <w:bottom w:w="24" w:type="pct"/>
              <w:right w:w="96" w:type="pct"/>
            </w:tcMar>
          </w:tcPr>
          <w:p w14:paraId="71B90EB8" w14:textId="77777777" w:rsidR="00654A74" w:rsidRDefault="00654A74">
            <w:r>
              <w:t>N/A</w:t>
            </w:r>
          </w:p>
        </w:tc>
      </w:tr>
      <w:tr w:rsidR="00654A74" w14:paraId="3D0B67EC" w14:textId="77777777" w:rsidTr="00654A74">
        <w:trPr>
          <w:jc w:val="center"/>
        </w:trPr>
        <w:tc>
          <w:tcPr>
            <w:tcW w:w="0" w:type="auto"/>
            <w:tcMar>
              <w:top w:w="24" w:type="pct"/>
              <w:left w:w="96" w:type="pct"/>
              <w:bottom w:w="24" w:type="pct"/>
              <w:right w:w="96" w:type="pct"/>
            </w:tcMar>
          </w:tcPr>
          <w:p w14:paraId="57A24150" w14:textId="77777777" w:rsidR="00654A74" w:rsidRDefault="00654A74">
            <w:r>
              <w:t>3</w:t>
            </w:r>
          </w:p>
        </w:tc>
        <w:tc>
          <w:tcPr>
            <w:tcW w:w="0" w:type="auto"/>
            <w:tcMar>
              <w:top w:w="24" w:type="pct"/>
              <w:left w:w="96" w:type="pct"/>
              <w:bottom w:w="24" w:type="pct"/>
              <w:right w:w="96" w:type="pct"/>
            </w:tcMar>
          </w:tcPr>
          <w:p w14:paraId="06B08284" w14:textId="77777777" w:rsidR="00654A74" w:rsidRDefault="00654A74">
            <w:r>
              <w:t>002A</w:t>
            </w:r>
          </w:p>
        </w:tc>
        <w:tc>
          <w:tcPr>
            <w:tcW w:w="0" w:type="auto"/>
            <w:tcMar>
              <w:top w:w="24" w:type="pct"/>
              <w:left w:w="96" w:type="pct"/>
              <w:bottom w:w="24" w:type="pct"/>
              <w:right w:w="96" w:type="pct"/>
            </w:tcMar>
          </w:tcPr>
          <w:p w14:paraId="57ECC0EC" w14:textId="77777777" w:rsidR="00654A74" w:rsidRDefault="00654A74">
            <w:r>
              <w:t>Kitchen</w:t>
            </w:r>
          </w:p>
        </w:tc>
        <w:tc>
          <w:tcPr>
            <w:tcW w:w="0" w:type="auto"/>
            <w:tcMar>
              <w:top w:w="24" w:type="pct"/>
              <w:left w:w="96" w:type="pct"/>
              <w:bottom w:w="24" w:type="pct"/>
              <w:right w:w="96" w:type="pct"/>
            </w:tcMar>
          </w:tcPr>
          <w:p w14:paraId="30B20EA7" w14:textId="77777777" w:rsidR="00654A74" w:rsidRDefault="00654A74">
            <w:r>
              <w:t>002 - Floor, Sheet Vinyl Paper Backing</w:t>
            </w:r>
          </w:p>
        </w:tc>
        <w:tc>
          <w:tcPr>
            <w:tcW w:w="0" w:type="auto"/>
            <w:tcMar>
              <w:top w:w="24" w:type="pct"/>
              <w:left w:w="96" w:type="pct"/>
              <w:bottom w:w="24" w:type="pct"/>
              <w:right w:w="96" w:type="pct"/>
            </w:tcMar>
          </w:tcPr>
          <w:p w14:paraId="39E8EC3E" w14:textId="77777777" w:rsidR="00654A74" w:rsidRDefault="00654A74">
            <w:r>
              <w:t>Tested Negative by Lab (No Asbestos Detected)</w:t>
            </w:r>
          </w:p>
        </w:tc>
        <w:tc>
          <w:tcPr>
            <w:tcW w:w="0" w:type="auto"/>
            <w:tcMar>
              <w:top w:w="24" w:type="pct"/>
              <w:left w:w="96" w:type="pct"/>
              <w:bottom w:w="24" w:type="pct"/>
              <w:right w:w="96" w:type="pct"/>
            </w:tcMar>
          </w:tcPr>
          <w:p w14:paraId="37BBDC9E" w14:textId="77777777" w:rsidR="00654A74" w:rsidRDefault="00654A74">
            <w:r>
              <w:t>N/A</w:t>
            </w:r>
          </w:p>
        </w:tc>
      </w:tr>
      <w:tr w:rsidR="00654A74" w14:paraId="20AFB021" w14:textId="77777777" w:rsidTr="00654A74">
        <w:trPr>
          <w:jc w:val="center"/>
        </w:trPr>
        <w:tc>
          <w:tcPr>
            <w:tcW w:w="0" w:type="auto"/>
            <w:tcMar>
              <w:top w:w="24" w:type="pct"/>
              <w:left w:w="96" w:type="pct"/>
              <w:bottom w:w="24" w:type="pct"/>
              <w:right w:w="96" w:type="pct"/>
            </w:tcMar>
          </w:tcPr>
          <w:p w14:paraId="799EB05B" w14:textId="77777777" w:rsidR="00654A74" w:rsidRDefault="00654A74">
            <w:r>
              <w:t>4</w:t>
            </w:r>
          </w:p>
        </w:tc>
        <w:tc>
          <w:tcPr>
            <w:tcW w:w="0" w:type="auto"/>
            <w:tcMar>
              <w:top w:w="24" w:type="pct"/>
              <w:left w:w="96" w:type="pct"/>
              <w:bottom w:w="24" w:type="pct"/>
              <w:right w:w="96" w:type="pct"/>
            </w:tcMar>
          </w:tcPr>
          <w:p w14:paraId="57E09B47" w14:textId="77777777" w:rsidR="00654A74" w:rsidRDefault="00654A74">
            <w:r>
              <w:t>002B</w:t>
            </w:r>
          </w:p>
        </w:tc>
        <w:tc>
          <w:tcPr>
            <w:tcW w:w="0" w:type="auto"/>
            <w:tcMar>
              <w:top w:w="24" w:type="pct"/>
              <w:left w:w="96" w:type="pct"/>
              <w:bottom w:w="24" w:type="pct"/>
              <w:right w:w="96" w:type="pct"/>
            </w:tcMar>
          </w:tcPr>
          <w:p w14:paraId="6751A585" w14:textId="77777777" w:rsidR="00654A74" w:rsidRDefault="00654A74">
            <w:r>
              <w:t>Kitchen</w:t>
            </w:r>
          </w:p>
        </w:tc>
        <w:tc>
          <w:tcPr>
            <w:tcW w:w="0" w:type="auto"/>
            <w:tcMar>
              <w:top w:w="24" w:type="pct"/>
              <w:left w:w="96" w:type="pct"/>
              <w:bottom w:w="24" w:type="pct"/>
              <w:right w:w="96" w:type="pct"/>
            </w:tcMar>
          </w:tcPr>
          <w:p w14:paraId="4247CD63" w14:textId="77777777" w:rsidR="00654A74" w:rsidRDefault="00654A74">
            <w:r>
              <w:t>002 - Floor, Sheet Vinyl Paper Backing</w:t>
            </w:r>
          </w:p>
        </w:tc>
        <w:tc>
          <w:tcPr>
            <w:tcW w:w="0" w:type="auto"/>
            <w:tcMar>
              <w:top w:w="24" w:type="pct"/>
              <w:left w:w="96" w:type="pct"/>
              <w:bottom w:w="24" w:type="pct"/>
              <w:right w:w="96" w:type="pct"/>
            </w:tcMar>
          </w:tcPr>
          <w:p w14:paraId="579F2249" w14:textId="77777777" w:rsidR="00654A74" w:rsidRDefault="00654A74">
            <w:r>
              <w:t>Tested Negative by Lab (No Asbestos Detected)</w:t>
            </w:r>
          </w:p>
        </w:tc>
        <w:tc>
          <w:tcPr>
            <w:tcW w:w="0" w:type="auto"/>
            <w:tcMar>
              <w:top w:w="24" w:type="pct"/>
              <w:left w:w="96" w:type="pct"/>
              <w:bottom w:w="24" w:type="pct"/>
              <w:right w:w="96" w:type="pct"/>
            </w:tcMar>
          </w:tcPr>
          <w:p w14:paraId="0EF323C3" w14:textId="77777777" w:rsidR="00654A74" w:rsidRDefault="00654A74">
            <w:r>
              <w:t>N/A</w:t>
            </w:r>
          </w:p>
        </w:tc>
      </w:tr>
      <w:tr w:rsidR="00654A74" w14:paraId="0A8351CC" w14:textId="77777777" w:rsidTr="00654A74">
        <w:trPr>
          <w:jc w:val="center"/>
        </w:trPr>
        <w:tc>
          <w:tcPr>
            <w:tcW w:w="0" w:type="auto"/>
            <w:tcMar>
              <w:top w:w="24" w:type="pct"/>
              <w:left w:w="96" w:type="pct"/>
              <w:bottom w:w="24" w:type="pct"/>
              <w:right w:w="96" w:type="pct"/>
            </w:tcMar>
          </w:tcPr>
          <w:p w14:paraId="0F04B5FC" w14:textId="77777777" w:rsidR="00654A74" w:rsidRDefault="00654A74">
            <w:r>
              <w:t>5</w:t>
            </w:r>
          </w:p>
        </w:tc>
        <w:tc>
          <w:tcPr>
            <w:tcW w:w="0" w:type="auto"/>
            <w:tcMar>
              <w:top w:w="24" w:type="pct"/>
              <w:left w:w="96" w:type="pct"/>
              <w:bottom w:w="24" w:type="pct"/>
              <w:right w:w="96" w:type="pct"/>
            </w:tcMar>
          </w:tcPr>
          <w:p w14:paraId="42C64FC6" w14:textId="77777777" w:rsidR="00654A74" w:rsidRDefault="00654A74">
            <w:r>
              <w:t>003A</w:t>
            </w:r>
          </w:p>
        </w:tc>
        <w:tc>
          <w:tcPr>
            <w:tcW w:w="0" w:type="auto"/>
            <w:tcMar>
              <w:top w:w="24" w:type="pct"/>
              <w:left w:w="96" w:type="pct"/>
              <w:bottom w:w="24" w:type="pct"/>
              <w:right w:w="96" w:type="pct"/>
            </w:tcMar>
          </w:tcPr>
          <w:p w14:paraId="127E16EE" w14:textId="77777777" w:rsidR="00654A74" w:rsidRDefault="00654A74">
            <w:r>
              <w:t>Living Room</w:t>
            </w:r>
          </w:p>
        </w:tc>
        <w:tc>
          <w:tcPr>
            <w:tcW w:w="0" w:type="auto"/>
            <w:tcMar>
              <w:top w:w="24" w:type="pct"/>
              <w:left w:w="96" w:type="pct"/>
              <w:bottom w:w="24" w:type="pct"/>
              <w:right w:w="96" w:type="pct"/>
            </w:tcMar>
          </w:tcPr>
          <w:p w14:paraId="0A4253FF" w14:textId="77777777" w:rsidR="00654A74" w:rsidRDefault="00654A74">
            <w:r>
              <w:t>003 - Floor, Sheet Vinyl Paper Backing</w:t>
            </w:r>
          </w:p>
        </w:tc>
        <w:tc>
          <w:tcPr>
            <w:tcW w:w="0" w:type="auto"/>
            <w:tcMar>
              <w:top w:w="24" w:type="pct"/>
              <w:left w:w="96" w:type="pct"/>
              <w:bottom w:w="24" w:type="pct"/>
              <w:right w:w="96" w:type="pct"/>
            </w:tcMar>
          </w:tcPr>
          <w:p w14:paraId="2D9D2592" w14:textId="77777777" w:rsidR="00654A74" w:rsidRDefault="00654A74">
            <w:r>
              <w:t>Tested Negative by Lab (No Asbestos Detected)</w:t>
            </w:r>
          </w:p>
        </w:tc>
        <w:tc>
          <w:tcPr>
            <w:tcW w:w="0" w:type="auto"/>
            <w:tcMar>
              <w:top w:w="24" w:type="pct"/>
              <w:left w:w="96" w:type="pct"/>
              <w:bottom w:w="24" w:type="pct"/>
              <w:right w:w="96" w:type="pct"/>
            </w:tcMar>
          </w:tcPr>
          <w:p w14:paraId="00B713E8" w14:textId="77777777" w:rsidR="00654A74" w:rsidRDefault="00654A74">
            <w:r>
              <w:t>N/A</w:t>
            </w:r>
          </w:p>
        </w:tc>
      </w:tr>
      <w:tr w:rsidR="00654A74" w14:paraId="4C6C1A92" w14:textId="77777777" w:rsidTr="00654A74">
        <w:trPr>
          <w:jc w:val="center"/>
        </w:trPr>
        <w:tc>
          <w:tcPr>
            <w:tcW w:w="0" w:type="auto"/>
            <w:tcMar>
              <w:top w:w="24" w:type="pct"/>
              <w:left w:w="96" w:type="pct"/>
              <w:bottom w:w="24" w:type="pct"/>
              <w:right w:w="96" w:type="pct"/>
            </w:tcMar>
          </w:tcPr>
          <w:p w14:paraId="6AE5C085" w14:textId="77777777" w:rsidR="00654A74" w:rsidRDefault="00654A74">
            <w:r>
              <w:t>6</w:t>
            </w:r>
          </w:p>
        </w:tc>
        <w:tc>
          <w:tcPr>
            <w:tcW w:w="0" w:type="auto"/>
            <w:tcMar>
              <w:top w:w="24" w:type="pct"/>
              <w:left w:w="96" w:type="pct"/>
              <w:bottom w:w="24" w:type="pct"/>
              <w:right w:w="96" w:type="pct"/>
            </w:tcMar>
          </w:tcPr>
          <w:p w14:paraId="0B17A99D" w14:textId="77777777" w:rsidR="00654A74" w:rsidRDefault="00654A74">
            <w:r>
              <w:t>003B</w:t>
            </w:r>
          </w:p>
        </w:tc>
        <w:tc>
          <w:tcPr>
            <w:tcW w:w="0" w:type="auto"/>
            <w:tcMar>
              <w:top w:w="24" w:type="pct"/>
              <w:left w:w="96" w:type="pct"/>
              <w:bottom w:w="24" w:type="pct"/>
              <w:right w:w="96" w:type="pct"/>
            </w:tcMar>
          </w:tcPr>
          <w:p w14:paraId="1E7D1C66" w14:textId="77777777" w:rsidR="00654A74" w:rsidRDefault="00654A74">
            <w:r>
              <w:t>Living Room</w:t>
            </w:r>
          </w:p>
        </w:tc>
        <w:tc>
          <w:tcPr>
            <w:tcW w:w="0" w:type="auto"/>
            <w:tcMar>
              <w:top w:w="24" w:type="pct"/>
              <w:left w:w="96" w:type="pct"/>
              <w:bottom w:w="24" w:type="pct"/>
              <w:right w:w="96" w:type="pct"/>
            </w:tcMar>
          </w:tcPr>
          <w:p w14:paraId="40B73BDD" w14:textId="77777777" w:rsidR="00654A74" w:rsidRDefault="00654A74">
            <w:r>
              <w:t>003 - Floor, Sheet Vinyl Paper Backing</w:t>
            </w:r>
          </w:p>
        </w:tc>
        <w:tc>
          <w:tcPr>
            <w:tcW w:w="0" w:type="auto"/>
            <w:tcMar>
              <w:top w:w="24" w:type="pct"/>
              <w:left w:w="96" w:type="pct"/>
              <w:bottom w:w="24" w:type="pct"/>
              <w:right w:w="96" w:type="pct"/>
            </w:tcMar>
          </w:tcPr>
          <w:p w14:paraId="508059B6" w14:textId="77777777" w:rsidR="00654A74" w:rsidRDefault="00654A74">
            <w:r>
              <w:t>Tested Negative by Lab (No Asbestos Detected)</w:t>
            </w:r>
          </w:p>
        </w:tc>
        <w:tc>
          <w:tcPr>
            <w:tcW w:w="0" w:type="auto"/>
            <w:tcMar>
              <w:top w:w="24" w:type="pct"/>
              <w:left w:w="96" w:type="pct"/>
              <w:bottom w:w="24" w:type="pct"/>
              <w:right w:w="96" w:type="pct"/>
            </w:tcMar>
          </w:tcPr>
          <w:p w14:paraId="66FE7F72" w14:textId="77777777" w:rsidR="00654A74" w:rsidRDefault="00654A74">
            <w:r>
              <w:t>N/A</w:t>
            </w:r>
          </w:p>
        </w:tc>
      </w:tr>
      <w:tr w:rsidR="00654A74" w14:paraId="7549BADC" w14:textId="77777777" w:rsidTr="00654A74">
        <w:trPr>
          <w:jc w:val="center"/>
        </w:trPr>
        <w:tc>
          <w:tcPr>
            <w:tcW w:w="0" w:type="auto"/>
            <w:tcMar>
              <w:top w:w="24" w:type="pct"/>
              <w:left w:w="96" w:type="pct"/>
              <w:bottom w:w="24" w:type="pct"/>
              <w:right w:w="96" w:type="pct"/>
            </w:tcMar>
          </w:tcPr>
          <w:p w14:paraId="6A442AED" w14:textId="77777777" w:rsidR="00654A74" w:rsidRDefault="00654A74">
            <w:r>
              <w:t>7</w:t>
            </w:r>
          </w:p>
        </w:tc>
        <w:tc>
          <w:tcPr>
            <w:tcW w:w="0" w:type="auto"/>
            <w:tcMar>
              <w:top w:w="24" w:type="pct"/>
              <w:left w:w="96" w:type="pct"/>
              <w:bottom w:w="24" w:type="pct"/>
              <w:right w:w="96" w:type="pct"/>
            </w:tcMar>
          </w:tcPr>
          <w:p w14:paraId="542FC8C6" w14:textId="77777777" w:rsidR="00654A74" w:rsidRDefault="00654A74">
            <w:r>
              <w:t>004A</w:t>
            </w:r>
          </w:p>
        </w:tc>
        <w:tc>
          <w:tcPr>
            <w:tcW w:w="0" w:type="auto"/>
            <w:tcMar>
              <w:top w:w="24" w:type="pct"/>
              <w:left w:w="96" w:type="pct"/>
              <w:bottom w:w="24" w:type="pct"/>
              <w:right w:w="96" w:type="pct"/>
            </w:tcMar>
          </w:tcPr>
          <w:p w14:paraId="6044BEB9" w14:textId="77777777" w:rsidR="00654A74" w:rsidRDefault="00654A74">
            <w:r>
              <w:t>Bathroom 1</w:t>
            </w:r>
          </w:p>
        </w:tc>
        <w:tc>
          <w:tcPr>
            <w:tcW w:w="0" w:type="auto"/>
            <w:tcMar>
              <w:top w:w="24" w:type="pct"/>
              <w:left w:w="96" w:type="pct"/>
              <w:bottom w:w="24" w:type="pct"/>
              <w:right w:w="96" w:type="pct"/>
            </w:tcMar>
          </w:tcPr>
          <w:p w14:paraId="485599CC" w14:textId="77777777" w:rsidR="00654A74" w:rsidRDefault="00654A74">
            <w:r>
              <w:t>004 - Floor, Sheet Vinyl Paper Backing</w:t>
            </w:r>
          </w:p>
        </w:tc>
        <w:tc>
          <w:tcPr>
            <w:tcW w:w="0" w:type="auto"/>
            <w:tcMar>
              <w:top w:w="24" w:type="pct"/>
              <w:left w:w="96" w:type="pct"/>
              <w:bottom w:w="24" w:type="pct"/>
              <w:right w:w="96" w:type="pct"/>
            </w:tcMar>
          </w:tcPr>
          <w:p w14:paraId="16F9F1BE" w14:textId="77777777" w:rsidR="00654A74" w:rsidRDefault="00654A74">
            <w:r>
              <w:t>Tested Negative by Lab (No Asbestos Detected)</w:t>
            </w:r>
          </w:p>
        </w:tc>
        <w:tc>
          <w:tcPr>
            <w:tcW w:w="0" w:type="auto"/>
            <w:tcMar>
              <w:top w:w="24" w:type="pct"/>
              <w:left w:w="96" w:type="pct"/>
              <w:bottom w:w="24" w:type="pct"/>
              <w:right w:w="96" w:type="pct"/>
            </w:tcMar>
          </w:tcPr>
          <w:p w14:paraId="0DBBB635" w14:textId="77777777" w:rsidR="00654A74" w:rsidRDefault="00654A74">
            <w:r>
              <w:t>N/A</w:t>
            </w:r>
          </w:p>
        </w:tc>
      </w:tr>
      <w:tr w:rsidR="00654A74" w14:paraId="462BFBB6" w14:textId="77777777" w:rsidTr="00654A74">
        <w:trPr>
          <w:jc w:val="center"/>
        </w:trPr>
        <w:tc>
          <w:tcPr>
            <w:tcW w:w="0" w:type="auto"/>
            <w:tcMar>
              <w:top w:w="24" w:type="pct"/>
              <w:left w:w="96" w:type="pct"/>
              <w:bottom w:w="24" w:type="pct"/>
              <w:right w:w="96" w:type="pct"/>
            </w:tcMar>
          </w:tcPr>
          <w:p w14:paraId="28927F30" w14:textId="77777777" w:rsidR="00654A74" w:rsidRDefault="00654A74">
            <w:r>
              <w:t>8</w:t>
            </w:r>
          </w:p>
        </w:tc>
        <w:tc>
          <w:tcPr>
            <w:tcW w:w="0" w:type="auto"/>
            <w:tcMar>
              <w:top w:w="24" w:type="pct"/>
              <w:left w:w="96" w:type="pct"/>
              <w:bottom w:w="24" w:type="pct"/>
              <w:right w:w="96" w:type="pct"/>
            </w:tcMar>
          </w:tcPr>
          <w:p w14:paraId="17261242" w14:textId="77777777" w:rsidR="00654A74" w:rsidRDefault="00654A74">
            <w:r>
              <w:t>004B</w:t>
            </w:r>
          </w:p>
        </w:tc>
        <w:tc>
          <w:tcPr>
            <w:tcW w:w="0" w:type="auto"/>
            <w:tcMar>
              <w:top w:w="24" w:type="pct"/>
              <w:left w:w="96" w:type="pct"/>
              <w:bottom w:w="24" w:type="pct"/>
              <w:right w:w="96" w:type="pct"/>
            </w:tcMar>
          </w:tcPr>
          <w:p w14:paraId="02139A84" w14:textId="77777777" w:rsidR="00654A74" w:rsidRDefault="00654A74">
            <w:r>
              <w:t>Bathroom 1</w:t>
            </w:r>
          </w:p>
        </w:tc>
        <w:tc>
          <w:tcPr>
            <w:tcW w:w="0" w:type="auto"/>
            <w:tcMar>
              <w:top w:w="24" w:type="pct"/>
              <w:left w:w="96" w:type="pct"/>
              <w:bottom w:w="24" w:type="pct"/>
              <w:right w:w="96" w:type="pct"/>
            </w:tcMar>
          </w:tcPr>
          <w:p w14:paraId="451B6F27" w14:textId="77777777" w:rsidR="00654A74" w:rsidRDefault="00654A74">
            <w:r>
              <w:t>004 - Floor, Sheet Vinyl Paper Backing</w:t>
            </w:r>
          </w:p>
        </w:tc>
        <w:tc>
          <w:tcPr>
            <w:tcW w:w="0" w:type="auto"/>
            <w:tcMar>
              <w:top w:w="24" w:type="pct"/>
              <w:left w:w="96" w:type="pct"/>
              <w:bottom w:w="24" w:type="pct"/>
              <w:right w:w="96" w:type="pct"/>
            </w:tcMar>
          </w:tcPr>
          <w:p w14:paraId="488403A9" w14:textId="77777777" w:rsidR="00654A74" w:rsidRDefault="00654A74">
            <w:r>
              <w:t>Tested Negative by Lab (No Asbestos Detected)</w:t>
            </w:r>
          </w:p>
        </w:tc>
        <w:tc>
          <w:tcPr>
            <w:tcW w:w="0" w:type="auto"/>
            <w:tcMar>
              <w:top w:w="24" w:type="pct"/>
              <w:left w:w="96" w:type="pct"/>
              <w:bottom w:w="24" w:type="pct"/>
              <w:right w:w="96" w:type="pct"/>
            </w:tcMar>
          </w:tcPr>
          <w:p w14:paraId="0B8D48BC" w14:textId="77777777" w:rsidR="00654A74" w:rsidRDefault="00654A74">
            <w:r>
              <w:t>N/A</w:t>
            </w:r>
          </w:p>
        </w:tc>
      </w:tr>
      <w:tr w:rsidR="00654A74" w14:paraId="11B43280" w14:textId="77777777" w:rsidTr="00654A74">
        <w:trPr>
          <w:jc w:val="center"/>
        </w:trPr>
        <w:tc>
          <w:tcPr>
            <w:tcW w:w="0" w:type="auto"/>
            <w:tcMar>
              <w:top w:w="24" w:type="pct"/>
              <w:left w:w="96" w:type="pct"/>
              <w:bottom w:w="24" w:type="pct"/>
              <w:right w:w="96" w:type="pct"/>
            </w:tcMar>
          </w:tcPr>
          <w:p w14:paraId="20643D6D" w14:textId="77777777" w:rsidR="00654A74" w:rsidRDefault="00654A74">
            <w:r>
              <w:t>9</w:t>
            </w:r>
          </w:p>
        </w:tc>
        <w:tc>
          <w:tcPr>
            <w:tcW w:w="0" w:type="auto"/>
            <w:tcMar>
              <w:top w:w="24" w:type="pct"/>
              <w:left w:w="96" w:type="pct"/>
              <w:bottom w:w="24" w:type="pct"/>
              <w:right w:w="96" w:type="pct"/>
            </w:tcMar>
          </w:tcPr>
          <w:p w14:paraId="40953CF0" w14:textId="77777777" w:rsidR="00654A74" w:rsidRDefault="00654A74">
            <w:r>
              <w:t>005A</w:t>
            </w:r>
          </w:p>
        </w:tc>
        <w:tc>
          <w:tcPr>
            <w:tcW w:w="0" w:type="auto"/>
            <w:tcMar>
              <w:top w:w="24" w:type="pct"/>
              <w:left w:w="96" w:type="pct"/>
              <w:bottom w:w="24" w:type="pct"/>
              <w:right w:w="96" w:type="pct"/>
            </w:tcMar>
          </w:tcPr>
          <w:p w14:paraId="61FFDEF0" w14:textId="77777777" w:rsidR="00654A74" w:rsidRDefault="00654A74">
            <w:r>
              <w:t>Side A</w:t>
            </w:r>
          </w:p>
        </w:tc>
        <w:tc>
          <w:tcPr>
            <w:tcW w:w="0" w:type="auto"/>
            <w:tcMar>
              <w:top w:w="24" w:type="pct"/>
              <w:left w:w="96" w:type="pct"/>
              <w:bottom w:w="24" w:type="pct"/>
              <w:right w:w="96" w:type="pct"/>
            </w:tcMar>
          </w:tcPr>
          <w:p w14:paraId="30187B60" w14:textId="77777777" w:rsidR="00654A74" w:rsidRDefault="00654A74">
            <w:r>
              <w:t>005 - Caulk, Window</w:t>
            </w:r>
          </w:p>
        </w:tc>
        <w:tc>
          <w:tcPr>
            <w:tcW w:w="0" w:type="auto"/>
            <w:tcMar>
              <w:top w:w="24" w:type="pct"/>
              <w:left w:w="96" w:type="pct"/>
              <w:bottom w:w="24" w:type="pct"/>
              <w:right w:w="96" w:type="pct"/>
            </w:tcMar>
          </w:tcPr>
          <w:p w14:paraId="3641D1B7" w14:textId="77777777" w:rsidR="00654A74" w:rsidRDefault="00654A74">
            <w:r>
              <w:t>Greater Than 1% Asbestos by Lab (ACM)</w:t>
            </w:r>
          </w:p>
        </w:tc>
        <w:tc>
          <w:tcPr>
            <w:tcW w:w="0" w:type="auto"/>
            <w:tcMar>
              <w:top w:w="24" w:type="pct"/>
              <w:left w:w="96" w:type="pct"/>
              <w:bottom w:w="24" w:type="pct"/>
              <w:right w:w="96" w:type="pct"/>
            </w:tcMar>
          </w:tcPr>
          <w:p w14:paraId="16172A08" w14:textId="77777777" w:rsidR="00654A74" w:rsidRDefault="00654A74">
            <w:r>
              <w:t>5% Chrysotile (Serpentine group)</w:t>
            </w:r>
          </w:p>
        </w:tc>
      </w:tr>
      <w:tr w:rsidR="00654A74" w14:paraId="36A7B3EA" w14:textId="77777777" w:rsidTr="00654A74">
        <w:trPr>
          <w:jc w:val="center"/>
        </w:trPr>
        <w:tc>
          <w:tcPr>
            <w:tcW w:w="0" w:type="auto"/>
            <w:tcMar>
              <w:top w:w="24" w:type="pct"/>
              <w:left w:w="96" w:type="pct"/>
              <w:bottom w:w="24" w:type="pct"/>
              <w:right w:w="96" w:type="pct"/>
            </w:tcMar>
          </w:tcPr>
          <w:p w14:paraId="490217D0" w14:textId="77777777" w:rsidR="00654A74" w:rsidRDefault="00654A74">
            <w:r>
              <w:t>10</w:t>
            </w:r>
          </w:p>
        </w:tc>
        <w:tc>
          <w:tcPr>
            <w:tcW w:w="0" w:type="auto"/>
            <w:tcMar>
              <w:top w:w="24" w:type="pct"/>
              <w:left w:w="96" w:type="pct"/>
              <w:bottom w:w="24" w:type="pct"/>
              <w:right w:w="96" w:type="pct"/>
            </w:tcMar>
          </w:tcPr>
          <w:p w14:paraId="7058730E" w14:textId="77777777" w:rsidR="00654A74" w:rsidRDefault="00654A74">
            <w:r>
              <w:t>005B</w:t>
            </w:r>
          </w:p>
        </w:tc>
        <w:tc>
          <w:tcPr>
            <w:tcW w:w="0" w:type="auto"/>
            <w:tcMar>
              <w:top w:w="24" w:type="pct"/>
              <w:left w:w="96" w:type="pct"/>
              <w:bottom w:w="24" w:type="pct"/>
              <w:right w:w="96" w:type="pct"/>
            </w:tcMar>
          </w:tcPr>
          <w:p w14:paraId="7CBA4797" w14:textId="77777777" w:rsidR="00654A74" w:rsidRDefault="00654A74">
            <w:r>
              <w:t>Side A</w:t>
            </w:r>
          </w:p>
        </w:tc>
        <w:tc>
          <w:tcPr>
            <w:tcW w:w="0" w:type="auto"/>
            <w:tcMar>
              <w:top w:w="24" w:type="pct"/>
              <w:left w:w="96" w:type="pct"/>
              <w:bottom w:w="24" w:type="pct"/>
              <w:right w:w="96" w:type="pct"/>
            </w:tcMar>
          </w:tcPr>
          <w:p w14:paraId="115977F9" w14:textId="77777777" w:rsidR="00654A74" w:rsidRDefault="00654A74">
            <w:r>
              <w:t>005 - Caulk, Window</w:t>
            </w:r>
          </w:p>
        </w:tc>
        <w:tc>
          <w:tcPr>
            <w:tcW w:w="0" w:type="auto"/>
            <w:tcMar>
              <w:top w:w="24" w:type="pct"/>
              <w:left w:w="96" w:type="pct"/>
              <w:bottom w:w="24" w:type="pct"/>
              <w:right w:w="96" w:type="pct"/>
            </w:tcMar>
          </w:tcPr>
          <w:p w14:paraId="305C58B6" w14:textId="77777777" w:rsidR="00654A74" w:rsidRDefault="00654A74">
            <w:r>
              <w:t>Assumed Positive (Not Tested by Lab)</w:t>
            </w:r>
          </w:p>
        </w:tc>
        <w:tc>
          <w:tcPr>
            <w:tcW w:w="0" w:type="auto"/>
            <w:tcMar>
              <w:top w:w="24" w:type="pct"/>
              <w:left w:w="96" w:type="pct"/>
              <w:bottom w:w="24" w:type="pct"/>
              <w:right w:w="96" w:type="pct"/>
            </w:tcMar>
          </w:tcPr>
          <w:p w14:paraId="61C3FC02" w14:textId="77777777" w:rsidR="00654A74" w:rsidRDefault="00654A74">
            <w:r>
              <w:t>N/A</w:t>
            </w:r>
          </w:p>
        </w:tc>
      </w:tr>
      <w:tr w:rsidR="00654A74" w14:paraId="261D91FB" w14:textId="77777777" w:rsidTr="00654A74">
        <w:trPr>
          <w:jc w:val="center"/>
        </w:trPr>
        <w:tc>
          <w:tcPr>
            <w:tcW w:w="0" w:type="auto"/>
            <w:tcMar>
              <w:top w:w="24" w:type="pct"/>
              <w:left w:w="96" w:type="pct"/>
              <w:bottom w:w="24" w:type="pct"/>
              <w:right w:w="96" w:type="pct"/>
            </w:tcMar>
          </w:tcPr>
          <w:p w14:paraId="5AADF405" w14:textId="77777777" w:rsidR="00654A74" w:rsidRDefault="00654A74">
            <w:r>
              <w:t>11</w:t>
            </w:r>
          </w:p>
        </w:tc>
        <w:tc>
          <w:tcPr>
            <w:tcW w:w="0" w:type="auto"/>
            <w:tcMar>
              <w:top w:w="24" w:type="pct"/>
              <w:left w:w="96" w:type="pct"/>
              <w:bottom w:w="24" w:type="pct"/>
              <w:right w:w="96" w:type="pct"/>
            </w:tcMar>
          </w:tcPr>
          <w:p w14:paraId="5E773FC0" w14:textId="77777777" w:rsidR="00654A74" w:rsidRDefault="00654A74">
            <w:r>
              <w:t>006A</w:t>
            </w:r>
          </w:p>
        </w:tc>
        <w:tc>
          <w:tcPr>
            <w:tcW w:w="0" w:type="auto"/>
            <w:tcMar>
              <w:top w:w="24" w:type="pct"/>
              <w:left w:w="96" w:type="pct"/>
              <w:bottom w:w="24" w:type="pct"/>
              <w:right w:w="96" w:type="pct"/>
            </w:tcMar>
          </w:tcPr>
          <w:p w14:paraId="620492B8" w14:textId="77777777" w:rsidR="00654A74" w:rsidRDefault="00654A74">
            <w:r>
              <w:t>Side A</w:t>
            </w:r>
          </w:p>
        </w:tc>
        <w:tc>
          <w:tcPr>
            <w:tcW w:w="0" w:type="auto"/>
            <w:tcMar>
              <w:top w:w="24" w:type="pct"/>
              <w:left w:w="96" w:type="pct"/>
              <w:bottom w:w="24" w:type="pct"/>
              <w:right w:w="96" w:type="pct"/>
            </w:tcMar>
          </w:tcPr>
          <w:p w14:paraId="647D758F" w14:textId="77777777" w:rsidR="00654A74" w:rsidRDefault="00654A74">
            <w:r>
              <w:t>006 - Roofing Silver Paint/Sealant</w:t>
            </w:r>
          </w:p>
        </w:tc>
        <w:tc>
          <w:tcPr>
            <w:tcW w:w="0" w:type="auto"/>
            <w:tcMar>
              <w:top w:w="24" w:type="pct"/>
              <w:left w:w="96" w:type="pct"/>
              <w:bottom w:w="24" w:type="pct"/>
              <w:right w:w="96" w:type="pct"/>
            </w:tcMar>
          </w:tcPr>
          <w:p w14:paraId="3C13CB30" w14:textId="77777777" w:rsidR="00654A74" w:rsidRDefault="00654A74">
            <w:r>
              <w:t>Tested Negative by Lab (No Asbestos Detected)</w:t>
            </w:r>
          </w:p>
        </w:tc>
        <w:tc>
          <w:tcPr>
            <w:tcW w:w="0" w:type="auto"/>
            <w:tcMar>
              <w:top w:w="24" w:type="pct"/>
              <w:left w:w="96" w:type="pct"/>
              <w:bottom w:w="24" w:type="pct"/>
              <w:right w:w="96" w:type="pct"/>
            </w:tcMar>
          </w:tcPr>
          <w:p w14:paraId="5E66BAEA" w14:textId="77777777" w:rsidR="00654A74" w:rsidRDefault="00654A74">
            <w:r>
              <w:t>N/A</w:t>
            </w:r>
          </w:p>
        </w:tc>
      </w:tr>
      <w:tr w:rsidR="00654A74" w14:paraId="4CB383E2" w14:textId="77777777" w:rsidTr="00654A74">
        <w:trPr>
          <w:jc w:val="center"/>
        </w:trPr>
        <w:tc>
          <w:tcPr>
            <w:tcW w:w="0" w:type="auto"/>
            <w:tcMar>
              <w:top w:w="24" w:type="pct"/>
              <w:left w:w="96" w:type="pct"/>
              <w:bottom w:w="24" w:type="pct"/>
              <w:right w:w="96" w:type="pct"/>
            </w:tcMar>
          </w:tcPr>
          <w:p w14:paraId="5775FE08" w14:textId="77777777" w:rsidR="00654A74" w:rsidRDefault="00654A74">
            <w:pPr>
              <w:keepNext/>
              <w:keepLines/>
            </w:pPr>
            <w:r>
              <w:t>12</w:t>
            </w:r>
          </w:p>
        </w:tc>
        <w:tc>
          <w:tcPr>
            <w:tcW w:w="0" w:type="auto"/>
            <w:tcMar>
              <w:top w:w="24" w:type="pct"/>
              <w:left w:w="96" w:type="pct"/>
              <w:bottom w:w="24" w:type="pct"/>
              <w:right w:w="96" w:type="pct"/>
            </w:tcMar>
          </w:tcPr>
          <w:p w14:paraId="649F6D6B" w14:textId="77777777" w:rsidR="00654A74" w:rsidRDefault="00654A74">
            <w:pPr>
              <w:keepNext/>
              <w:keepLines/>
            </w:pPr>
            <w:r>
              <w:t>006B</w:t>
            </w:r>
          </w:p>
        </w:tc>
        <w:tc>
          <w:tcPr>
            <w:tcW w:w="0" w:type="auto"/>
            <w:tcMar>
              <w:top w:w="24" w:type="pct"/>
              <w:left w:w="96" w:type="pct"/>
              <w:bottom w:w="24" w:type="pct"/>
              <w:right w:w="96" w:type="pct"/>
            </w:tcMar>
          </w:tcPr>
          <w:p w14:paraId="486FC8EA" w14:textId="77777777" w:rsidR="00654A74" w:rsidRDefault="00654A74">
            <w:pPr>
              <w:keepNext/>
              <w:keepLines/>
            </w:pPr>
            <w:r>
              <w:t>Side A</w:t>
            </w:r>
          </w:p>
        </w:tc>
        <w:tc>
          <w:tcPr>
            <w:tcW w:w="0" w:type="auto"/>
            <w:tcMar>
              <w:top w:w="24" w:type="pct"/>
              <w:left w:w="96" w:type="pct"/>
              <w:bottom w:w="24" w:type="pct"/>
              <w:right w:w="96" w:type="pct"/>
            </w:tcMar>
          </w:tcPr>
          <w:p w14:paraId="037B9985" w14:textId="77777777" w:rsidR="00654A74" w:rsidRDefault="00654A74">
            <w:pPr>
              <w:keepNext/>
              <w:keepLines/>
            </w:pPr>
            <w:r>
              <w:t>006 - Roofing Silver Paint/Sealant</w:t>
            </w:r>
          </w:p>
        </w:tc>
        <w:tc>
          <w:tcPr>
            <w:tcW w:w="0" w:type="auto"/>
            <w:tcMar>
              <w:top w:w="24" w:type="pct"/>
              <w:left w:w="96" w:type="pct"/>
              <w:bottom w:w="24" w:type="pct"/>
              <w:right w:w="96" w:type="pct"/>
            </w:tcMar>
          </w:tcPr>
          <w:p w14:paraId="37BD34FF" w14:textId="77777777" w:rsidR="00654A74" w:rsidRDefault="00654A74">
            <w:pPr>
              <w:keepNext/>
              <w:keepLines/>
            </w:pPr>
            <w:r>
              <w:t>Tested Negative by Lab (No Asbestos Detected)</w:t>
            </w:r>
          </w:p>
        </w:tc>
        <w:tc>
          <w:tcPr>
            <w:tcW w:w="0" w:type="auto"/>
            <w:tcMar>
              <w:top w:w="24" w:type="pct"/>
              <w:left w:w="96" w:type="pct"/>
              <w:bottom w:w="24" w:type="pct"/>
              <w:right w:w="96" w:type="pct"/>
            </w:tcMar>
          </w:tcPr>
          <w:p w14:paraId="70A6DE85" w14:textId="77777777" w:rsidR="00654A74" w:rsidRDefault="00654A74">
            <w:pPr>
              <w:keepNext/>
              <w:keepLines/>
            </w:pPr>
            <w:r>
              <w:t>N/A</w:t>
            </w:r>
          </w:p>
        </w:tc>
      </w:tr>
    </w:tbl>
    <w:p w14:paraId="1DD760C7" w14:textId="77777777" w:rsidR="008B5ADB" w:rsidRDefault="008B5ADB"/>
    <w:p w14:paraId="6AA86671" w14:textId="77777777" w:rsidR="008B5ADB" w:rsidRDefault="00AF6B65">
      <w:r>
        <w:br w:type="page"/>
      </w:r>
    </w:p>
    <w:tbl>
      <w:tblPr>
        <w:tblW w:w="5000" w:type="pct"/>
        <w:tblLook w:val="04A0" w:firstRow="1" w:lastRow="0" w:firstColumn="1" w:lastColumn="0" w:noHBand="0" w:noVBand="1"/>
      </w:tblPr>
      <w:tblGrid>
        <w:gridCol w:w="9908"/>
      </w:tblGrid>
      <w:tr w:rsidR="008B5ADB" w14:paraId="027D328C" w14:textId="77777777">
        <w:tc>
          <w:tcPr>
            <w:tcW w:w="5000" w:type="pct"/>
            <w:tcMar>
              <w:top w:w="24" w:type="pct"/>
              <w:left w:w="96" w:type="pct"/>
              <w:bottom w:w="24" w:type="pct"/>
              <w:right w:w="96" w:type="pct"/>
            </w:tcMar>
          </w:tcPr>
          <w:p w14:paraId="596EE713" w14:textId="77777777" w:rsidR="008B5ADB" w:rsidRDefault="00AF6B65">
            <w:pPr>
              <w:pStyle w:val="Heading1"/>
              <w:jc w:val="center"/>
            </w:pPr>
            <w:r>
              <w:lastRenderedPageBreak/>
              <w:t>APPENDIX D: PHOTOGRAPHS</w:t>
            </w:r>
          </w:p>
          <w:p w14:paraId="0EA39E92" w14:textId="77777777" w:rsidR="008B5ADB" w:rsidRDefault="00AF6B65">
            <w:r>
              <w:t> </w:t>
            </w:r>
          </w:p>
          <w:p w14:paraId="3606F246" w14:textId="77777777" w:rsidR="008B5ADB" w:rsidRDefault="00AF6B65">
            <w:pPr>
              <w:jc w:val="center"/>
            </w:pPr>
            <w:r>
              <w:rPr>
                <w:b/>
              </w:rPr>
              <w:t>Asbestos-Containing Material (Tested Greater Than 1%) Photographs</w:t>
            </w:r>
          </w:p>
          <w:p w14:paraId="438939DA" w14:textId="77777777" w:rsidR="008B5ADB" w:rsidRDefault="00AF6B65">
            <w:pPr>
              <w:jc w:val="center"/>
            </w:pPr>
            <w:r>
              <w:t> </w:t>
            </w:r>
          </w:p>
        </w:tc>
      </w:tr>
    </w:tbl>
    <w:p w14:paraId="1808C9E0"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4961711D"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8B5ADB" w14:paraId="53862520" w14:textId="77777777">
              <w:tc>
                <w:tcPr>
                  <w:tcW w:w="2500" w:type="pct"/>
                  <w:tcMar>
                    <w:top w:w="24" w:type="pct"/>
                    <w:left w:w="96" w:type="pct"/>
                    <w:bottom w:w="24" w:type="pct"/>
                    <w:right w:w="96" w:type="pct"/>
                  </w:tcMar>
                </w:tcPr>
                <w:p w14:paraId="243565E1" w14:textId="77777777" w:rsidR="008B5ADB" w:rsidRDefault="00AF6B65">
                  <w:pPr>
                    <w:jc w:val="left"/>
                  </w:pPr>
                  <w:r>
                    <w:rPr>
                      <w:noProof/>
                    </w:rPr>
                    <w:drawing>
                      <wp:inline distT="0" distB="0" distL="0" distR="0" wp14:anchorId="0CBA429F" wp14:editId="609A9804">
                        <wp:extent cx="2857500" cy="2143125"/>
                        <wp:effectExtent l="0" t="0" r="0" b="0"/>
                        <wp:docPr id="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2857500" cy="2143125"/>
                                </a:xfrm>
                                <a:prstGeom prst="rect">
                                  <a:avLst/>
                                </a:prstGeom>
                              </pic:spPr>
                            </pic:pic>
                          </a:graphicData>
                        </a:graphic>
                      </wp:inline>
                    </w:drawing>
                  </w:r>
                </w:p>
                <w:p w14:paraId="2F922881" w14:textId="77777777" w:rsidR="008B5ADB" w:rsidRDefault="00AF6B65">
                  <w:pPr>
                    <w:jc w:val="left"/>
                  </w:pPr>
                  <w:r>
                    <w:t>005A, 005 - Caulk, Window, Side A, Main Floor</w:t>
                  </w:r>
                </w:p>
              </w:tc>
              <w:tc>
                <w:tcPr>
                  <w:tcW w:w="2500" w:type="pct"/>
                  <w:tcMar>
                    <w:top w:w="24" w:type="pct"/>
                    <w:left w:w="96" w:type="pct"/>
                    <w:bottom w:w="24" w:type="pct"/>
                    <w:right w:w="96" w:type="pct"/>
                  </w:tcMar>
                </w:tcPr>
                <w:sdt>
                  <w:sdtPr>
                    <w:tag w:val="Datasource 160 Row 0 Column 2"/>
                    <w:id w:val="-196628723"/>
                    <w:showingPlcHdr/>
                    <w:text/>
                  </w:sdtPr>
                  <w:sdtEndPr/>
                  <w:sdtContent>
                    <w:p w14:paraId="1528A672" w14:textId="77777777" w:rsidR="008B5ADB" w:rsidRDefault="00AF6B65">
                      <w:pPr>
                        <w:spacing w:line="240" w:lineRule="auto"/>
                        <w:rPr>
                          <w:sz w:val="2"/>
                          <w:szCs w:val="2"/>
                        </w:rPr>
                      </w:pPr>
                    </w:p>
                  </w:sdtContent>
                </w:sdt>
              </w:tc>
            </w:tr>
          </w:tbl>
          <w:p w14:paraId="5C4B21ED" w14:textId="77777777" w:rsidR="008B5ADB" w:rsidRDefault="008B5ADB"/>
        </w:tc>
      </w:tr>
    </w:tbl>
    <w:p w14:paraId="3A3D5494"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40A2C180" w14:textId="77777777">
        <w:tc>
          <w:tcPr>
            <w:tcW w:w="5000" w:type="pct"/>
            <w:tcMar>
              <w:top w:w="24" w:type="pct"/>
              <w:left w:w="96" w:type="pct"/>
              <w:bottom w:w="24" w:type="pct"/>
              <w:right w:w="96" w:type="pct"/>
            </w:tcMar>
          </w:tcPr>
          <w:p w14:paraId="5DE292F2" w14:textId="77777777" w:rsidR="008B5ADB" w:rsidRDefault="00AF6B65">
            <w:pPr>
              <w:jc w:val="center"/>
            </w:pPr>
            <w:r>
              <w:t> </w:t>
            </w:r>
          </w:p>
          <w:p w14:paraId="582C3E4E" w14:textId="77777777" w:rsidR="008B5ADB" w:rsidRDefault="00AF6B65">
            <w:pPr>
              <w:jc w:val="center"/>
            </w:pPr>
            <w:r>
              <w:rPr>
                <w:b/>
              </w:rPr>
              <w:t>Asbestos-Containing Material (Assumed Positive) Photographs</w:t>
            </w:r>
          </w:p>
          <w:p w14:paraId="345F21DC" w14:textId="77777777" w:rsidR="008B5ADB" w:rsidRDefault="00AF6B65">
            <w:pPr>
              <w:jc w:val="center"/>
            </w:pPr>
            <w:r>
              <w:t> </w:t>
            </w:r>
          </w:p>
        </w:tc>
      </w:tr>
    </w:tbl>
    <w:p w14:paraId="3EE61767"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11D92986" w14:textId="77777777">
        <w:tc>
          <w:tcPr>
            <w:tcW w:w="5000" w:type="pct"/>
            <w:tcMar>
              <w:top w:w="24" w:type="pct"/>
              <w:left w:w="96" w:type="pct"/>
              <w:bottom w:w="24" w:type="pct"/>
              <w:right w:w="96" w:type="pct"/>
            </w:tcMar>
          </w:tcPr>
          <w:p w14:paraId="1C1CA456" w14:textId="77777777" w:rsidR="008B5ADB" w:rsidRDefault="00AF6B65">
            <w:pPr>
              <w:jc w:val="center"/>
            </w:pPr>
            <w:r>
              <w:t>No images found for homogenous materials that are assumed positive containing asbestos</w:t>
            </w:r>
          </w:p>
        </w:tc>
      </w:tr>
    </w:tbl>
    <w:p w14:paraId="531AA895"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197372EC" w14:textId="77777777">
        <w:tc>
          <w:tcPr>
            <w:tcW w:w="5000" w:type="pct"/>
            <w:tcMar>
              <w:top w:w="24" w:type="pct"/>
              <w:left w:w="96" w:type="pct"/>
              <w:bottom w:w="24" w:type="pct"/>
              <w:right w:w="96" w:type="pct"/>
            </w:tcMar>
          </w:tcPr>
          <w:p w14:paraId="40C25118" w14:textId="77777777" w:rsidR="008B5ADB" w:rsidRDefault="00AF6B65">
            <w:r>
              <w:t> </w:t>
            </w:r>
          </w:p>
          <w:p w14:paraId="79ADCDF2" w14:textId="77777777" w:rsidR="008B5ADB" w:rsidRDefault="00AF6B65">
            <w:pPr>
              <w:jc w:val="center"/>
            </w:pPr>
            <w:r>
              <w:rPr>
                <w:b/>
              </w:rPr>
              <w:t>Trace Positive Material (Equal to or Less Than 1% Asbestos) Photographs</w:t>
            </w:r>
          </w:p>
          <w:p w14:paraId="1BC2C104" w14:textId="77777777" w:rsidR="008B5ADB" w:rsidRDefault="00AF6B65">
            <w:r>
              <w:t> </w:t>
            </w:r>
          </w:p>
        </w:tc>
      </w:tr>
    </w:tbl>
    <w:p w14:paraId="7D0C919C"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031FD5A9" w14:textId="77777777">
        <w:tc>
          <w:tcPr>
            <w:tcW w:w="5000" w:type="pct"/>
            <w:tcMar>
              <w:top w:w="24" w:type="pct"/>
              <w:left w:w="96" w:type="pct"/>
              <w:bottom w:w="24" w:type="pct"/>
              <w:right w:w="96" w:type="pct"/>
            </w:tcMar>
          </w:tcPr>
          <w:p w14:paraId="663B119E" w14:textId="77777777" w:rsidR="008B5ADB" w:rsidRDefault="00AF6B65">
            <w:pPr>
              <w:jc w:val="left"/>
            </w:pPr>
            <w:r>
              <w:t>No images found for sampl</w:t>
            </w:r>
            <w:r>
              <w:t>es that have tested positive containing less than or equal to 1% asbestos.</w:t>
            </w:r>
          </w:p>
        </w:tc>
      </w:tr>
    </w:tbl>
    <w:p w14:paraId="77546026"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69250A0D" w14:textId="77777777">
        <w:tc>
          <w:tcPr>
            <w:tcW w:w="5000" w:type="pct"/>
            <w:tcMar>
              <w:top w:w="24" w:type="pct"/>
              <w:left w:w="96" w:type="pct"/>
              <w:bottom w:w="24" w:type="pct"/>
              <w:right w:w="96" w:type="pct"/>
            </w:tcMar>
          </w:tcPr>
          <w:p w14:paraId="7AF99501" w14:textId="77777777" w:rsidR="008B5ADB" w:rsidRDefault="00AF6B65">
            <w:pPr>
              <w:jc w:val="center"/>
            </w:pPr>
            <w:r>
              <w:t> </w:t>
            </w:r>
          </w:p>
          <w:p w14:paraId="53D63A3A" w14:textId="77777777" w:rsidR="008B5ADB" w:rsidRDefault="00AF6B65">
            <w:pPr>
              <w:jc w:val="center"/>
            </w:pPr>
            <w:r>
              <w:rPr>
                <w:b/>
              </w:rPr>
              <w:t>Materials That Tested Negative for Asbestos Photographs</w:t>
            </w:r>
          </w:p>
          <w:p w14:paraId="5C84AE71" w14:textId="77777777" w:rsidR="008B5ADB" w:rsidRDefault="00AF6B65">
            <w:r>
              <w:t> </w:t>
            </w:r>
          </w:p>
        </w:tc>
      </w:tr>
    </w:tbl>
    <w:p w14:paraId="4CFF8F3B"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10A3C159"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8B5ADB" w14:paraId="42865BB1" w14:textId="77777777">
              <w:tc>
                <w:tcPr>
                  <w:tcW w:w="2500" w:type="pct"/>
                  <w:tcMar>
                    <w:top w:w="24" w:type="pct"/>
                    <w:left w:w="96" w:type="pct"/>
                    <w:bottom w:w="24" w:type="pct"/>
                    <w:right w:w="96" w:type="pct"/>
                  </w:tcMar>
                </w:tcPr>
                <w:p w14:paraId="0326A39A" w14:textId="77777777" w:rsidR="008B5ADB" w:rsidRDefault="00AF6B65">
                  <w:pPr>
                    <w:jc w:val="left"/>
                  </w:pPr>
                  <w:r>
                    <w:rPr>
                      <w:noProof/>
                    </w:rPr>
                    <w:drawing>
                      <wp:inline distT="0" distB="0" distL="0" distR="0" wp14:anchorId="25C6AB85" wp14:editId="51AECD87">
                        <wp:extent cx="2857500" cy="2143125"/>
                        <wp:effectExtent l="0" t="0" r="0" b="0"/>
                        <wp:docPr id="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2857500" cy="2143125"/>
                                </a:xfrm>
                                <a:prstGeom prst="rect">
                                  <a:avLst/>
                                </a:prstGeom>
                              </pic:spPr>
                            </pic:pic>
                          </a:graphicData>
                        </a:graphic>
                      </wp:inline>
                    </w:drawing>
                  </w:r>
                </w:p>
                <w:p w14:paraId="7C5F0443" w14:textId="77777777" w:rsidR="008B5ADB" w:rsidRDefault="00AF6B65">
                  <w:pPr>
                    <w:jc w:val="left"/>
                  </w:pPr>
                  <w:r>
                    <w:t>001A, 001 - Ceiling Panel, Bedroom 3, Main Floor</w:t>
                  </w:r>
                </w:p>
              </w:tc>
              <w:tc>
                <w:tcPr>
                  <w:tcW w:w="2500" w:type="pct"/>
                  <w:tcMar>
                    <w:top w:w="24" w:type="pct"/>
                    <w:left w:w="96" w:type="pct"/>
                    <w:bottom w:w="24" w:type="pct"/>
                    <w:right w:w="96" w:type="pct"/>
                  </w:tcMar>
                </w:tcPr>
                <w:p w14:paraId="64337CD2" w14:textId="77777777" w:rsidR="008B5ADB" w:rsidRDefault="00AF6B65">
                  <w:pPr>
                    <w:jc w:val="left"/>
                  </w:pPr>
                  <w:r>
                    <w:rPr>
                      <w:noProof/>
                    </w:rPr>
                    <w:drawing>
                      <wp:inline distT="0" distB="0" distL="0" distR="0" wp14:anchorId="3A0FA76F" wp14:editId="05971CAD">
                        <wp:extent cx="2857500" cy="2143125"/>
                        <wp:effectExtent l="0" t="0" r="0" b="0"/>
                        <wp:docPr id="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26486639" w14:textId="77777777" w:rsidR="008B5ADB" w:rsidRDefault="00AF6B65">
                  <w:pPr>
                    <w:jc w:val="left"/>
                  </w:pPr>
                  <w:r>
                    <w:t xml:space="preserve">002A, 002 - Floor, Sheet Vinyl Paper Backing, Kitchen, Main </w:t>
                  </w:r>
                  <w:r>
                    <w:t>Floor</w:t>
                  </w:r>
                </w:p>
              </w:tc>
            </w:tr>
            <w:tr w:rsidR="008B5ADB" w14:paraId="55451A26" w14:textId="77777777">
              <w:tc>
                <w:tcPr>
                  <w:tcW w:w="2500" w:type="pct"/>
                  <w:tcMar>
                    <w:top w:w="24" w:type="pct"/>
                    <w:left w:w="96" w:type="pct"/>
                    <w:bottom w:w="24" w:type="pct"/>
                    <w:right w:w="96" w:type="pct"/>
                  </w:tcMar>
                </w:tcPr>
                <w:p w14:paraId="37787DFA" w14:textId="77777777" w:rsidR="008B5ADB" w:rsidRDefault="00AF6B65">
                  <w:pPr>
                    <w:jc w:val="left"/>
                  </w:pPr>
                  <w:r>
                    <w:rPr>
                      <w:noProof/>
                    </w:rPr>
                    <w:lastRenderedPageBreak/>
                    <w:drawing>
                      <wp:inline distT="0" distB="0" distL="0" distR="0" wp14:anchorId="1133DA0A" wp14:editId="0D406629">
                        <wp:extent cx="2857500" cy="2143125"/>
                        <wp:effectExtent l="0" t="0" r="0" b="0"/>
                        <wp:docPr id="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2485B025" w14:textId="77777777" w:rsidR="008B5ADB" w:rsidRDefault="00AF6B65">
                  <w:pPr>
                    <w:jc w:val="left"/>
                  </w:pPr>
                  <w:r>
                    <w:t>003A, 003 - Floor, Sheet Vinyl Paper Backing, Living Room, Main Floor</w:t>
                  </w:r>
                </w:p>
              </w:tc>
              <w:tc>
                <w:tcPr>
                  <w:tcW w:w="2500" w:type="pct"/>
                  <w:tcMar>
                    <w:top w:w="24" w:type="pct"/>
                    <w:left w:w="96" w:type="pct"/>
                    <w:bottom w:w="24" w:type="pct"/>
                    <w:right w:w="96" w:type="pct"/>
                  </w:tcMar>
                </w:tcPr>
                <w:p w14:paraId="37C34A7E" w14:textId="77777777" w:rsidR="008B5ADB" w:rsidRDefault="00AF6B65">
                  <w:pPr>
                    <w:jc w:val="left"/>
                  </w:pPr>
                  <w:r>
                    <w:rPr>
                      <w:noProof/>
                    </w:rPr>
                    <w:drawing>
                      <wp:inline distT="0" distB="0" distL="0" distR="0" wp14:anchorId="7A9BF308" wp14:editId="4BC76654">
                        <wp:extent cx="2857500" cy="2143125"/>
                        <wp:effectExtent l="0" t="0" r="0" b="0"/>
                        <wp:docPr id="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5A0D8F73" w14:textId="77777777" w:rsidR="008B5ADB" w:rsidRDefault="00AF6B65">
                  <w:pPr>
                    <w:jc w:val="left"/>
                  </w:pPr>
                  <w:r>
                    <w:t>004A, 004 - Floor, Sheet Vinyl Paper Backing, Bathroom 1, Main Floor</w:t>
                  </w:r>
                </w:p>
              </w:tc>
            </w:tr>
          </w:tbl>
          <w:p w14:paraId="570908CF" w14:textId="77777777" w:rsidR="008B5ADB" w:rsidRDefault="008B5ADB"/>
        </w:tc>
      </w:tr>
    </w:tbl>
    <w:p w14:paraId="753D2621"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27761F76" w14:textId="77777777">
        <w:tc>
          <w:tcPr>
            <w:tcW w:w="5000" w:type="pct"/>
            <w:tcMar>
              <w:top w:w="24" w:type="pct"/>
              <w:left w:w="96" w:type="pct"/>
              <w:bottom w:w="24" w:type="pct"/>
              <w:right w:w="96" w:type="pct"/>
            </w:tcMar>
          </w:tcPr>
          <w:p w14:paraId="45ECC609" w14:textId="77777777" w:rsidR="008B5ADB" w:rsidRDefault="00AF6B65" w:rsidP="00654A74">
            <w:pPr>
              <w:jc w:val="center"/>
            </w:pPr>
            <w:r>
              <w:t>Elevation Photos</w:t>
            </w:r>
          </w:p>
        </w:tc>
      </w:tr>
    </w:tbl>
    <w:p w14:paraId="79A1C3B0" w14:textId="77777777" w:rsidR="008B5ADB" w:rsidRDefault="008B5ADB">
      <w:pPr>
        <w:spacing w:line="240" w:lineRule="auto"/>
        <w:rPr>
          <w:sz w:val="2"/>
          <w:szCs w:val="2"/>
        </w:rPr>
      </w:pPr>
    </w:p>
    <w:tbl>
      <w:tblPr>
        <w:tblW w:w="5000" w:type="pct"/>
        <w:tblLook w:val="04A0" w:firstRow="1" w:lastRow="0" w:firstColumn="1" w:lastColumn="0" w:noHBand="0" w:noVBand="1"/>
      </w:tblPr>
      <w:tblGrid>
        <w:gridCol w:w="9908"/>
      </w:tblGrid>
      <w:tr w:rsidR="008B5ADB" w14:paraId="3AF46BAD"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8B5ADB" w14:paraId="7452D0C8" w14:textId="77777777">
              <w:tc>
                <w:tcPr>
                  <w:tcW w:w="2500" w:type="pct"/>
                  <w:tcMar>
                    <w:top w:w="24" w:type="pct"/>
                    <w:left w:w="96" w:type="pct"/>
                    <w:bottom w:w="24" w:type="pct"/>
                    <w:right w:w="96" w:type="pct"/>
                  </w:tcMar>
                </w:tcPr>
                <w:p w14:paraId="4DDD1E43" w14:textId="77777777" w:rsidR="008B5ADB" w:rsidRDefault="00AF6B65">
                  <w:pPr>
                    <w:jc w:val="left"/>
                  </w:pPr>
                  <w:r>
                    <w:rPr>
                      <w:noProof/>
                    </w:rPr>
                    <w:drawing>
                      <wp:inline distT="0" distB="0" distL="0" distR="0" wp14:anchorId="3BAD7810" wp14:editId="08E3C599">
                        <wp:extent cx="2857500" cy="2143125"/>
                        <wp:effectExtent l="0" t="0" r="0" b="0"/>
                        <wp:docPr id="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36DEDCC3" w14:textId="77777777" w:rsidR="008B5ADB" w:rsidRDefault="00AF6B65">
                  <w:pPr>
                    <w:jc w:val="left"/>
                  </w:pPr>
                  <w:r>
                    <w:t>Side A, Main Floor</w:t>
                  </w:r>
                </w:p>
              </w:tc>
              <w:tc>
                <w:tcPr>
                  <w:tcW w:w="2500" w:type="pct"/>
                  <w:tcMar>
                    <w:top w:w="24" w:type="pct"/>
                    <w:left w:w="96" w:type="pct"/>
                    <w:bottom w:w="24" w:type="pct"/>
                    <w:right w:w="96" w:type="pct"/>
                  </w:tcMar>
                </w:tcPr>
                <w:p w14:paraId="1EC7F850" w14:textId="77777777" w:rsidR="008B5ADB" w:rsidRDefault="00AF6B65">
                  <w:pPr>
                    <w:jc w:val="left"/>
                  </w:pPr>
                  <w:r>
                    <w:rPr>
                      <w:noProof/>
                    </w:rPr>
                    <w:drawing>
                      <wp:inline distT="0" distB="0" distL="0" distR="0" wp14:anchorId="25203282" wp14:editId="5F3E7A58">
                        <wp:extent cx="2857500" cy="2143125"/>
                        <wp:effectExtent l="0" t="0" r="0" b="0"/>
                        <wp:docPr id="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788DD5DF" w14:textId="77777777" w:rsidR="008B5ADB" w:rsidRDefault="00AF6B65">
                  <w:pPr>
                    <w:jc w:val="left"/>
                  </w:pPr>
                  <w:r>
                    <w:t>Side B, Main Floor</w:t>
                  </w:r>
                </w:p>
              </w:tc>
            </w:tr>
            <w:tr w:rsidR="008B5ADB" w14:paraId="6407C06B" w14:textId="77777777">
              <w:tc>
                <w:tcPr>
                  <w:tcW w:w="2500" w:type="pct"/>
                  <w:tcMar>
                    <w:top w:w="24" w:type="pct"/>
                    <w:left w:w="96" w:type="pct"/>
                    <w:bottom w:w="24" w:type="pct"/>
                    <w:right w:w="96" w:type="pct"/>
                  </w:tcMar>
                </w:tcPr>
                <w:p w14:paraId="282083C4" w14:textId="77777777" w:rsidR="008B5ADB" w:rsidRDefault="00AF6B65">
                  <w:pPr>
                    <w:jc w:val="left"/>
                  </w:pPr>
                  <w:r>
                    <w:rPr>
                      <w:noProof/>
                    </w:rPr>
                    <w:drawing>
                      <wp:inline distT="0" distB="0" distL="0" distR="0" wp14:anchorId="7AE868FE" wp14:editId="4110CF1C">
                        <wp:extent cx="2857500" cy="2143125"/>
                        <wp:effectExtent l="0" t="0" r="0" b="0"/>
                        <wp:docPr id="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026BBA78" w14:textId="77777777" w:rsidR="008B5ADB" w:rsidRDefault="00AF6B65">
                  <w:pPr>
                    <w:jc w:val="left"/>
                  </w:pPr>
                  <w:r>
                    <w:t>Side C, Main Floor</w:t>
                  </w:r>
                </w:p>
              </w:tc>
              <w:tc>
                <w:tcPr>
                  <w:tcW w:w="2500" w:type="pct"/>
                  <w:tcMar>
                    <w:top w:w="24" w:type="pct"/>
                    <w:left w:w="96" w:type="pct"/>
                    <w:bottom w:w="24" w:type="pct"/>
                    <w:right w:w="96" w:type="pct"/>
                  </w:tcMar>
                </w:tcPr>
                <w:p w14:paraId="79DD2CE9" w14:textId="77777777" w:rsidR="008B5ADB" w:rsidRDefault="00AF6B65">
                  <w:pPr>
                    <w:jc w:val="left"/>
                  </w:pPr>
                  <w:r>
                    <w:rPr>
                      <w:noProof/>
                    </w:rPr>
                    <w:drawing>
                      <wp:inline distT="0" distB="0" distL="0" distR="0" wp14:anchorId="3CE6424F" wp14:editId="688AA212">
                        <wp:extent cx="2857500" cy="2143125"/>
                        <wp:effectExtent l="0" t="0" r="0" b="0"/>
                        <wp:docPr id="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3510E401" w14:textId="77777777" w:rsidR="008B5ADB" w:rsidRDefault="00AF6B65">
                  <w:pPr>
                    <w:jc w:val="left"/>
                  </w:pPr>
                  <w:r>
                    <w:t xml:space="preserve">Side D, Main </w:t>
                  </w:r>
                  <w:r>
                    <w:t>Floor</w:t>
                  </w:r>
                </w:p>
              </w:tc>
            </w:tr>
            <w:tr w:rsidR="008B5ADB" w14:paraId="7E5499D7" w14:textId="77777777">
              <w:tc>
                <w:tcPr>
                  <w:tcW w:w="2500" w:type="pct"/>
                  <w:tcMar>
                    <w:top w:w="24" w:type="pct"/>
                    <w:left w:w="96" w:type="pct"/>
                    <w:bottom w:w="24" w:type="pct"/>
                    <w:right w:w="96" w:type="pct"/>
                  </w:tcMar>
                </w:tcPr>
                <w:p w14:paraId="186DC2B5" w14:textId="77777777" w:rsidR="008B5ADB" w:rsidRDefault="00AF6B65">
                  <w:pPr>
                    <w:jc w:val="left"/>
                  </w:pPr>
                  <w:r>
                    <w:rPr>
                      <w:noProof/>
                    </w:rPr>
                    <w:lastRenderedPageBreak/>
                    <w:drawing>
                      <wp:inline distT="0" distB="0" distL="0" distR="0" wp14:anchorId="2978706C" wp14:editId="0C7D9795">
                        <wp:extent cx="2857500" cy="2143125"/>
                        <wp:effectExtent l="0" t="0" r="0" b="0"/>
                        <wp:docPr id="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45D35A91" w14:textId="77777777" w:rsidR="008B5ADB" w:rsidRDefault="00AF6B65">
                  <w:pPr>
                    <w:jc w:val="left"/>
                  </w:pPr>
                  <w:r>
                    <w:t>Bedroom 1, Main Floor</w:t>
                  </w:r>
                </w:p>
              </w:tc>
              <w:tc>
                <w:tcPr>
                  <w:tcW w:w="2500" w:type="pct"/>
                  <w:tcMar>
                    <w:top w:w="24" w:type="pct"/>
                    <w:left w:w="96" w:type="pct"/>
                    <w:bottom w:w="24" w:type="pct"/>
                    <w:right w:w="96" w:type="pct"/>
                  </w:tcMar>
                </w:tcPr>
                <w:p w14:paraId="58464B16" w14:textId="77777777" w:rsidR="008B5ADB" w:rsidRDefault="00AF6B65">
                  <w:pPr>
                    <w:jc w:val="left"/>
                  </w:pPr>
                  <w:r>
                    <w:rPr>
                      <w:noProof/>
                    </w:rPr>
                    <w:drawing>
                      <wp:inline distT="0" distB="0" distL="0" distR="0" wp14:anchorId="492CF962" wp14:editId="5D67FEAA">
                        <wp:extent cx="2857500" cy="3810000"/>
                        <wp:effectExtent l="0" t="0" r="0" b="0"/>
                        <wp:docPr id="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3810000"/>
                                </a:xfrm>
                                <a:prstGeom prst="rect">
                                  <a:avLst/>
                                </a:prstGeom>
                              </pic:spPr>
                            </pic:pic>
                          </a:graphicData>
                        </a:graphic>
                      </wp:inline>
                    </w:drawing>
                  </w:r>
                </w:p>
                <w:p w14:paraId="1BBB5FBD" w14:textId="77777777" w:rsidR="008B5ADB" w:rsidRDefault="00AF6B65">
                  <w:pPr>
                    <w:jc w:val="left"/>
                  </w:pPr>
                  <w:r>
                    <w:t>Bathroom 1, Main Floor</w:t>
                  </w:r>
                </w:p>
              </w:tc>
            </w:tr>
            <w:tr w:rsidR="008B5ADB" w14:paraId="137F36C0" w14:textId="77777777">
              <w:tc>
                <w:tcPr>
                  <w:tcW w:w="2500" w:type="pct"/>
                  <w:tcMar>
                    <w:top w:w="24" w:type="pct"/>
                    <w:left w:w="96" w:type="pct"/>
                    <w:bottom w:w="24" w:type="pct"/>
                    <w:right w:w="96" w:type="pct"/>
                  </w:tcMar>
                </w:tcPr>
                <w:p w14:paraId="0E9ED88D" w14:textId="77777777" w:rsidR="008B5ADB" w:rsidRDefault="00AF6B65">
                  <w:pPr>
                    <w:jc w:val="left"/>
                  </w:pPr>
                  <w:r>
                    <w:rPr>
                      <w:noProof/>
                    </w:rPr>
                    <w:drawing>
                      <wp:inline distT="0" distB="0" distL="0" distR="0" wp14:anchorId="79A1A655" wp14:editId="4976FE45">
                        <wp:extent cx="2857500" cy="3810000"/>
                        <wp:effectExtent l="0" t="0" r="0" b="0"/>
                        <wp:docPr id="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3810000"/>
                                </a:xfrm>
                                <a:prstGeom prst="rect">
                                  <a:avLst/>
                                </a:prstGeom>
                              </pic:spPr>
                            </pic:pic>
                          </a:graphicData>
                        </a:graphic>
                      </wp:inline>
                    </w:drawing>
                  </w:r>
                </w:p>
                <w:p w14:paraId="7EE64E0B" w14:textId="77777777" w:rsidR="008B5ADB" w:rsidRDefault="00AF6B65">
                  <w:pPr>
                    <w:jc w:val="left"/>
                  </w:pPr>
                  <w:r>
                    <w:t>Bedroom 2, Main Floor</w:t>
                  </w:r>
                </w:p>
              </w:tc>
              <w:tc>
                <w:tcPr>
                  <w:tcW w:w="2500" w:type="pct"/>
                  <w:tcMar>
                    <w:top w:w="24" w:type="pct"/>
                    <w:left w:w="96" w:type="pct"/>
                    <w:bottom w:w="24" w:type="pct"/>
                    <w:right w:w="96" w:type="pct"/>
                  </w:tcMar>
                </w:tcPr>
                <w:p w14:paraId="644CFE5F" w14:textId="77777777" w:rsidR="008B5ADB" w:rsidRDefault="00AF6B65">
                  <w:pPr>
                    <w:jc w:val="left"/>
                  </w:pPr>
                  <w:r>
                    <w:rPr>
                      <w:noProof/>
                    </w:rPr>
                    <w:drawing>
                      <wp:inline distT="0" distB="0" distL="0" distR="0" wp14:anchorId="75056C6A" wp14:editId="6C1D060E">
                        <wp:extent cx="2857500" cy="2143125"/>
                        <wp:effectExtent l="0" t="0" r="0" b="0"/>
                        <wp:docPr id="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78C75E72" w14:textId="77777777" w:rsidR="008B5ADB" w:rsidRDefault="00AF6B65">
                  <w:pPr>
                    <w:jc w:val="left"/>
                  </w:pPr>
                  <w:r>
                    <w:t>Living Room, Main Floor</w:t>
                  </w:r>
                </w:p>
              </w:tc>
            </w:tr>
            <w:tr w:rsidR="008B5ADB" w14:paraId="289CE019" w14:textId="77777777">
              <w:tc>
                <w:tcPr>
                  <w:tcW w:w="2500" w:type="pct"/>
                  <w:tcMar>
                    <w:top w:w="24" w:type="pct"/>
                    <w:left w:w="96" w:type="pct"/>
                    <w:bottom w:w="24" w:type="pct"/>
                    <w:right w:w="96" w:type="pct"/>
                  </w:tcMar>
                </w:tcPr>
                <w:p w14:paraId="126416A1" w14:textId="77777777" w:rsidR="008B5ADB" w:rsidRDefault="00AF6B65">
                  <w:pPr>
                    <w:jc w:val="left"/>
                  </w:pPr>
                  <w:r>
                    <w:rPr>
                      <w:noProof/>
                    </w:rPr>
                    <w:lastRenderedPageBreak/>
                    <w:drawing>
                      <wp:inline distT="0" distB="0" distL="0" distR="0" wp14:anchorId="307E487D" wp14:editId="77AFB18F">
                        <wp:extent cx="2857500" cy="2143125"/>
                        <wp:effectExtent l="0" t="0" r="0" b="0"/>
                        <wp:docPr id="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24C4DEC7" w14:textId="77777777" w:rsidR="008B5ADB" w:rsidRDefault="00AF6B65">
                  <w:pPr>
                    <w:jc w:val="left"/>
                  </w:pPr>
                  <w:r>
                    <w:t>Kitchen, Main Floor</w:t>
                  </w:r>
                </w:p>
              </w:tc>
              <w:tc>
                <w:tcPr>
                  <w:tcW w:w="2500" w:type="pct"/>
                  <w:tcMar>
                    <w:top w:w="24" w:type="pct"/>
                    <w:left w:w="96" w:type="pct"/>
                    <w:bottom w:w="24" w:type="pct"/>
                    <w:right w:w="96" w:type="pct"/>
                  </w:tcMar>
                </w:tcPr>
                <w:p w14:paraId="2FA34C4A" w14:textId="77777777" w:rsidR="008B5ADB" w:rsidRDefault="00AF6B65">
                  <w:pPr>
                    <w:jc w:val="left"/>
                  </w:pPr>
                  <w:r>
                    <w:rPr>
                      <w:noProof/>
                    </w:rPr>
                    <w:drawing>
                      <wp:inline distT="0" distB="0" distL="0" distR="0" wp14:anchorId="2A3BA619" wp14:editId="4D5FDD54">
                        <wp:extent cx="2857500" cy="3810000"/>
                        <wp:effectExtent l="0" t="0" r="0" b="0"/>
                        <wp:docPr id="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3810000"/>
                                </a:xfrm>
                                <a:prstGeom prst="rect">
                                  <a:avLst/>
                                </a:prstGeom>
                              </pic:spPr>
                            </pic:pic>
                          </a:graphicData>
                        </a:graphic>
                      </wp:inline>
                    </w:drawing>
                  </w:r>
                </w:p>
                <w:p w14:paraId="26B27E1D" w14:textId="77777777" w:rsidR="008B5ADB" w:rsidRDefault="00AF6B65">
                  <w:pPr>
                    <w:jc w:val="left"/>
                  </w:pPr>
                  <w:r>
                    <w:t>Bedroom 3, Main Floor</w:t>
                  </w:r>
                </w:p>
              </w:tc>
            </w:tr>
          </w:tbl>
          <w:p w14:paraId="254DF673" w14:textId="77777777" w:rsidR="008B5ADB" w:rsidRDefault="008B5ADB"/>
        </w:tc>
      </w:tr>
    </w:tbl>
    <w:p w14:paraId="4DD393C7" w14:textId="77777777" w:rsidR="008B5ADB" w:rsidRDefault="008B5ADB">
      <w:pPr>
        <w:spacing w:line="240" w:lineRule="auto"/>
        <w:rPr>
          <w:sz w:val="2"/>
          <w:szCs w:val="2"/>
        </w:rPr>
      </w:pPr>
    </w:p>
    <w:sectPr w:rsidR="008B5ADB" w:rsidSect="00EF7AEF">
      <w:headerReference w:type="default" r:id="rId33"/>
      <w:footerReference w:type="default" r:id="rId34"/>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A10A1" w14:textId="77777777" w:rsidR="00AF6B65" w:rsidRDefault="00AF6B65" w:rsidP="00DD3798">
      <w:pPr>
        <w:spacing w:line="240" w:lineRule="auto"/>
      </w:pPr>
      <w:r>
        <w:separator/>
      </w:r>
    </w:p>
  </w:endnote>
  <w:endnote w:type="continuationSeparator" w:id="0">
    <w:p w14:paraId="227CD890" w14:textId="77777777" w:rsidR="00AF6B65" w:rsidRDefault="00AF6B65"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B1486"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170EFF1F"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4175E" w14:textId="77777777" w:rsidR="00AF6B65" w:rsidRDefault="00AF6B65" w:rsidP="00DD3798">
      <w:pPr>
        <w:spacing w:line="240" w:lineRule="auto"/>
      </w:pPr>
      <w:r>
        <w:separator/>
      </w:r>
    </w:p>
  </w:footnote>
  <w:footnote w:type="continuationSeparator" w:id="0">
    <w:p w14:paraId="45E8FAEC" w14:textId="77777777" w:rsidR="00AF6B65" w:rsidRDefault="00AF6B65"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0B937"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06C5C"/>
    <w:multiLevelType w:val="singleLevel"/>
    <w:tmpl w:val="BBDC5872"/>
    <w:lvl w:ilvl="0">
      <w:numFmt w:val="bullet"/>
      <w:lvlText w:val="▪"/>
      <w:lvlJc w:val="left"/>
      <w:pPr>
        <w:ind w:left="420" w:hanging="360"/>
      </w:pPr>
    </w:lvl>
  </w:abstractNum>
  <w:abstractNum w:abstractNumId="1" w15:restartNumberingAfterBreak="0">
    <w:nsid w:val="17DC76D7"/>
    <w:multiLevelType w:val="singleLevel"/>
    <w:tmpl w:val="DD7A2414"/>
    <w:lvl w:ilvl="0">
      <w:start w:val="1"/>
      <w:numFmt w:val="upperRoman"/>
      <w:lvlText w:val="%1."/>
      <w:lvlJc w:val="left"/>
      <w:pPr>
        <w:ind w:left="420" w:hanging="360"/>
      </w:pPr>
    </w:lvl>
  </w:abstractNum>
  <w:abstractNum w:abstractNumId="2" w15:restartNumberingAfterBreak="0">
    <w:nsid w:val="17E25FAB"/>
    <w:multiLevelType w:val="singleLevel"/>
    <w:tmpl w:val="F4FE43B6"/>
    <w:lvl w:ilvl="0">
      <w:start w:val="1"/>
      <w:numFmt w:val="upperLetter"/>
      <w:lvlText w:val="%1."/>
      <w:lvlJc w:val="left"/>
      <w:pPr>
        <w:ind w:left="420" w:hanging="360"/>
      </w:pPr>
    </w:lvl>
  </w:abstractNum>
  <w:abstractNum w:abstractNumId="3" w15:restartNumberingAfterBreak="0">
    <w:nsid w:val="1891231F"/>
    <w:multiLevelType w:val="singleLevel"/>
    <w:tmpl w:val="30966B98"/>
    <w:lvl w:ilvl="0">
      <w:start w:val="1"/>
      <w:numFmt w:val="lowerLetter"/>
      <w:lvlText w:val="%1."/>
      <w:lvlJc w:val="left"/>
      <w:pPr>
        <w:ind w:left="420" w:hanging="360"/>
      </w:pPr>
    </w:lvl>
  </w:abstractNum>
  <w:abstractNum w:abstractNumId="4"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91B1E4D"/>
    <w:multiLevelType w:val="singleLevel"/>
    <w:tmpl w:val="3D0ED332"/>
    <w:lvl w:ilvl="0">
      <w:start w:val="1"/>
      <w:numFmt w:val="decimal"/>
      <w:lvlText w:val="%1."/>
      <w:lvlJc w:val="left"/>
      <w:pPr>
        <w:ind w:left="420" w:hanging="360"/>
      </w:pPr>
    </w:lvl>
  </w:abstractNum>
  <w:abstractNum w:abstractNumId="7" w15:restartNumberingAfterBreak="0">
    <w:nsid w:val="501C7603"/>
    <w:multiLevelType w:val="singleLevel"/>
    <w:tmpl w:val="6B58760A"/>
    <w:lvl w:ilvl="0">
      <w:numFmt w:val="bullet"/>
      <w:lvlText w:val="o"/>
      <w:lvlJc w:val="left"/>
      <w:pPr>
        <w:ind w:left="420" w:hanging="360"/>
      </w:pPr>
    </w:lvl>
  </w:abstractNum>
  <w:abstractNum w:abstractNumId="8"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60957656"/>
    <w:multiLevelType w:val="singleLevel"/>
    <w:tmpl w:val="499A1026"/>
    <w:lvl w:ilvl="0">
      <w:start w:val="1"/>
      <w:numFmt w:val="lowerRoman"/>
      <w:lvlText w:val="%1."/>
      <w:lvlJc w:val="left"/>
      <w:pPr>
        <w:ind w:left="420" w:hanging="360"/>
      </w:pPr>
    </w:lvl>
  </w:abstractNum>
  <w:abstractNum w:abstractNumId="10" w15:restartNumberingAfterBreak="0">
    <w:nsid w:val="60E15E9A"/>
    <w:multiLevelType w:val="singleLevel"/>
    <w:tmpl w:val="F3EAF2B6"/>
    <w:lvl w:ilvl="0">
      <w:numFmt w:val="bullet"/>
      <w:lvlText w:val="•"/>
      <w:lvlJc w:val="left"/>
      <w:pPr>
        <w:ind w:left="420" w:hanging="360"/>
      </w:p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1169250403">
    <w:abstractNumId w:val="4"/>
  </w:num>
  <w:num w:numId="2" w16cid:durableId="1459375952">
    <w:abstractNumId w:val="11"/>
  </w:num>
  <w:num w:numId="3" w16cid:durableId="1455178609">
    <w:abstractNumId w:val="8"/>
  </w:num>
  <w:num w:numId="4" w16cid:durableId="1082410908">
    <w:abstractNumId w:val="5"/>
  </w:num>
  <w:num w:numId="5" w16cid:durableId="763964030">
    <w:abstractNumId w:val="1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96F3E"/>
    <w:rsid w:val="001D1932"/>
    <w:rsid w:val="001F4989"/>
    <w:rsid w:val="00221E16"/>
    <w:rsid w:val="00234FDF"/>
    <w:rsid w:val="00264385"/>
    <w:rsid w:val="00347600"/>
    <w:rsid w:val="003F39E0"/>
    <w:rsid w:val="00404057"/>
    <w:rsid w:val="00410C35"/>
    <w:rsid w:val="005154AE"/>
    <w:rsid w:val="00594FB7"/>
    <w:rsid w:val="00595EE9"/>
    <w:rsid w:val="00605A66"/>
    <w:rsid w:val="00654A74"/>
    <w:rsid w:val="006D5460"/>
    <w:rsid w:val="00762997"/>
    <w:rsid w:val="00764300"/>
    <w:rsid w:val="008B5ADB"/>
    <w:rsid w:val="009728EC"/>
    <w:rsid w:val="00992068"/>
    <w:rsid w:val="00A82D8A"/>
    <w:rsid w:val="00AA2CDF"/>
    <w:rsid w:val="00AF6B65"/>
    <w:rsid w:val="00B35669"/>
    <w:rsid w:val="00B672F6"/>
    <w:rsid w:val="00B84CED"/>
    <w:rsid w:val="00BC6B7E"/>
    <w:rsid w:val="00C74E22"/>
    <w:rsid w:val="00C7609C"/>
    <w:rsid w:val="00CC796F"/>
    <w:rsid w:val="00CE1D70"/>
    <w:rsid w:val="00CE4B9D"/>
    <w:rsid w:val="00D52DCC"/>
    <w:rsid w:val="00D65512"/>
    <w:rsid w:val="00DB1D71"/>
    <w:rsid w:val="00DD3798"/>
    <w:rsid w:val="00DE1422"/>
    <w:rsid w:val="00E07FDA"/>
    <w:rsid w:val="00E76F2A"/>
    <w:rsid w:val="00E9398F"/>
    <w:rsid w:val="00E96CE4"/>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2EF14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ntTable" Target="fontTable.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39\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17</Pages>
  <Words>1344</Words>
  <Characters>7662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2022-05-16T22:51:00Z</dcterms:created>
  <dcterms:modified xsi:type="dcterms:W3CDTF">2022-05-16T22:51:00Z</dcterms:modified>
</cp:coreProperties>
</file>